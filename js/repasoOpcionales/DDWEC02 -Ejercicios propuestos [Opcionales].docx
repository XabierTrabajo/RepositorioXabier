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FF9" w:rsidRPr="00C402C6" w:rsidRDefault="002E0EB0" w:rsidP="00A41A06">
      <w:pPr>
        <w:pStyle w:val="Ttulo"/>
        <w:pBdr>
          <w:top w:val="single" w:sz="12" w:space="1" w:color="000000"/>
          <w:left w:val="single" w:sz="12" w:space="1" w:color="000000"/>
          <w:bottom w:val="single" w:sz="12" w:space="1" w:color="000000"/>
          <w:right w:val="single" w:sz="12" w:space="1" w:color="000000"/>
        </w:pBdr>
        <w:shd w:val="clear" w:color="auto" w:fill="F2F2F2" w:themeFill="background1" w:themeFillShade="F2"/>
        <w:rPr>
          <w:sz w:val="44"/>
        </w:rPr>
      </w:pPr>
      <w:bookmarkStart w:id="0" w:name="_Toc179436795"/>
      <w:r>
        <w:rPr>
          <w:noProof/>
          <w:sz w:val="44"/>
          <w:lang w:eastAsia="es-ES"/>
        </w:rPr>
        <w:t>UT2</w:t>
      </w:r>
      <w:r w:rsidR="006D05F0">
        <w:rPr>
          <w:noProof/>
          <w:sz w:val="44"/>
          <w:lang w:eastAsia="es-ES"/>
        </w:rPr>
        <w:t xml:space="preserve"> – Ejercicios Propuestos</w:t>
      </w:r>
      <w:r w:rsidR="00B565CC">
        <w:rPr>
          <w:noProof/>
          <w:sz w:val="44"/>
          <w:lang w:eastAsia="es-ES"/>
        </w:rPr>
        <w:t xml:space="preserve"> (Opcionales)</w:t>
      </w:r>
    </w:p>
    <w:bookmarkEnd w:id="0"/>
    <w:p w:rsidR="006D05F0" w:rsidRDefault="006D05F0" w:rsidP="006D05F0">
      <w:pPr>
        <w:spacing w:line="240" w:lineRule="auto"/>
        <w:rPr>
          <w:rFonts w:ascii="Calibri Light" w:hAnsi="Calibri Light"/>
          <w:sz w:val="24"/>
        </w:rPr>
      </w:pPr>
    </w:p>
    <w:p w:rsidR="006D05F0" w:rsidRPr="006D05F0" w:rsidRDefault="006D05F0" w:rsidP="006D05F0">
      <w:pPr>
        <w:pStyle w:val="Prrafodelista"/>
        <w:numPr>
          <w:ilvl w:val="0"/>
          <w:numId w:val="9"/>
        </w:numPr>
        <w:spacing w:line="240" w:lineRule="auto"/>
        <w:ind w:left="714" w:hanging="357"/>
        <w:rPr>
          <w:rFonts w:ascii="Calibri Light" w:hAnsi="Calibri Light"/>
          <w:sz w:val="24"/>
        </w:rPr>
      </w:pPr>
      <w:r w:rsidRPr="006D05F0">
        <w:rPr>
          <w:rFonts w:ascii="Calibri Light" w:hAnsi="Calibri Light"/>
          <w:sz w:val="24"/>
        </w:rPr>
        <w:t>Crea un programa en el que crees 4 variable</w:t>
      </w:r>
      <w:r>
        <w:rPr>
          <w:rFonts w:ascii="Calibri Light" w:hAnsi="Calibri Light"/>
          <w:sz w:val="24"/>
        </w:rPr>
        <w:t>s</w:t>
      </w:r>
      <w:r w:rsidRPr="006D05F0">
        <w:rPr>
          <w:rFonts w:ascii="Calibri Light" w:hAnsi="Calibri Light"/>
          <w:sz w:val="24"/>
        </w:rPr>
        <w:t>, 2 cadenas y 2 números, con los siguientes valores: tu nombre, tu apellido, tu edad y tu año de nacimiento.</w:t>
      </w:r>
    </w:p>
    <w:p w:rsidR="006D05F0" w:rsidRPr="006D05F0" w:rsidRDefault="006D05F0" w:rsidP="006D05F0">
      <w:pPr>
        <w:pStyle w:val="Prrafodelista"/>
        <w:numPr>
          <w:ilvl w:val="0"/>
          <w:numId w:val="11"/>
        </w:numPr>
        <w:spacing w:line="240" w:lineRule="auto"/>
        <w:rPr>
          <w:rFonts w:ascii="Calibri Light" w:hAnsi="Calibri Light"/>
          <w:sz w:val="24"/>
        </w:rPr>
      </w:pPr>
      <w:r w:rsidRPr="006D05F0">
        <w:rPr>
          <w:rFonts w:ascii="Calibri Light" w:hAnsi="Calibri Light"/>
          <w:sz w:val="24"/>
        </w:rPr>
        <w:t xml:space="preserve">Muestra en un </w:t>
      </w:r>
      <w:r w:rsidR="000150A4">
        <w:rPr>
          <w:rFonts w:ascii="Calibri Light" w:hAnsi="Calibri Light"/>
          <w:sz w:val="24"/>
        </w:rPr>
        <w:t>mensaje de alerta</w:t>
      </w:r>
      <w:r w:rsidRPr="006D05F0">
        <w:rPr>
          <w:rFonts w:ascii="Calibri Light" w:hAnsi="Calibri Light"/>
          <w:sz w:val="24"/>
        </w:rPr>
        <w:t xml:space="preserve"> una frase que incluya comillas simples.</w:t>
      </w:r>
    </w:p>
    <w:p w:rsidR="006D05F0" w:rsidRPr="006D05F0" w:rsidRDefault="006D05F0" w:rsidP="006D05F0">
      <w:pPr>
        <w:pStyle w:val="Prrafodelista"/>
        <w:numPr>
          <w:ilvl w:val="0"/>
          <w:numId w:val="11"/>
        </w:numPr>
        <w:spacing w:line="240" w:lineRule="auto"/>
        <w:rPr>
          <w:rFonts w:ascii="Calibri Light" w:hAnsi="Calibri Light"/>
          <w:sz w:val="24"/>
        </w:rPr>
      </w:pPr>
      <w:r w:rsidRPr="006D05F0">
        <w:rPr>
          <w:rFonts w:ascii="Calibri Light" w:hAnsi="Calibri Light"/>
          <w:sz w:val="24"/>
        </w:rPr>
        <w:t xml:space="preserve">Muestra en un </w:t>
      </w:r>
      <w:r w:rsidR="000150A4">
        <w:rPr>
          <w:rFonts w:ascii="Calibri Light" w:hAnsi="Calibri Light"/>
          <w:sz w:val="24"/>
        </w:rPr>
        <w:t>mensaje de alerta</w:t>
      </w:r>
      <w:r w:rsidR="000150A4" w:rsidRPr="006D05F0">
        <w:rPr>
          <w:rFonts w:ascii="Calibri Light" w:hAnsi="Calibri Light"/>
          <w:sz w:val="24"/>
        </w:rPr>
        <w:t xml:space="preserve"> </w:t>
      </w:r>
      <w:r w:rsidRPr="006D05F0">
        <w:rPr>
          <w:rFonts w:ascii="Calibri Light" w:hAnsi="Calibri Light"/>
          <w:sz w:val="24"/>
        </w:rPr>
        <w:t>tu nombre y apellidos separados por un salto de línea.</w:t>
      </w:r>
    </w:p>
    <w:p w:rsidR="006D05F0" w:rsidRPr="006D05F0" w:rsidRDefault="006D05F0" w:rsidP="006D05F0">
      <w:pPr>
        <w:pStyle w:val="Prrafodelista"/>
        <w:numPr>
          <w:ilvl w:val="0"/>
          <w:numId w:val="11"/>
        </w:numPr>
        <w:spacing w:line="240" w:lineRule="auto"/>
        <w:rPr>
          <w:rFonts w:ascii="Calibri Light" w:hAnsi="Calibri Light"/>
          <w:sz w:val="24"/>
        </w:rPr>
      </w:pPr>
      <w:r w:rsidRPr="006D05F0">
        <w:rPr>
          <w:rFonts w:ascii="Calibri Light" w:hAnsi="Calibri Light"/>
          <w:sz w:val="24"/>
        </w:rPr>
        <w:t xml:space="preserve">Muestra en un </w:t>
      </w:r>
      <w:r w:rsidR="000150A4">
        <w:rPr>
          <w:rFonts w:ascii="Calibri Light" w:hAnsi="Calibri Light"/>
          <w:sz w:val="24"/>
        </w:rPr>
        <w:t>mensaje de alerta</w:t>
      </w:r>
      <w:r w:rsidR="000150A4" w:rsidRPr="006D05F0">
        <w:rPr>
          <w:rFonts w:ascii="Calibri Light" w:hAnsi="Calibri Light"/>
          <w:sz w:val="24"/>
        </w:rPr>
        <w:t xml:space="preserve"> </w:t>
      </w:r>
      <w:r w:rsidRPr="006D05F0">
        <w:rPr>
          <w:rFonts w:ascii="Calibri Light" w:hAnsi="Calibri Light"/>
          <w:sz w:val="24"/>
        </w:rPr>
        <w:t>la suma de las variables edad y año de nacimiento.</w:t>
      </w:r>
    </w:p>
    <w:p w:rsidR="006D05F0" w:rsidRPr="006D05F0" w:rsidRDefault="006D05F0" w:rsidP="006D05F0">
      <w:pPr>
        <w:pStyle w:val="Prrafodelista"/>
        <w:numPr>
          <w:ilvl w:val="0"/>
          <w:numId w:val="11"/>
        </w:numPr>
        <w:spacing w:line="240" w:lineRule="auto"/>
        <w:rPr>
          <w:rFonts w:ascii="Calibri Light" w:hAnsi="Calibri Light"/>
          <w:sz w:val="24"/>
        </w:rPr>
      </w:pPr>
      <w:r w:rsidRPr="006D05F0">
        <w:rPr>
          <w:rFonts w:ascii="Calibri Light" w:hAnsi="Calibri Light"/>
          <w:sz w:val="24"/>
        </w:rPr>
        <w:t xml:space="preserve">Muestra en un </w:t>
      </w:r>
      <w:r w:rsidR="000150A4">
        <w:rPr>
          <w:rFonts w:ascii="Calibri Light" w:hAnsi="Calibri Light"/>
          <w:sz w:val="24"/>
        </w:rPr>
        <w:t>mensaje de alerta</w:t>
      </w:r>
      <w:r w:rsidR="000150A4" w:rsidRPr="006D05F0">
        <w:rPr>
          <w:rFonts w:ascii="Calibri Light" w:hAnsi="Calibri Light"/>
          <w:sz w:val="24"/>
        </w:rPr>
        <w:t xml:space="preserve"> </w:t>
      </w:r>
      <w:r w:rsidRPr="006D05F0">
        <w:rPr>
          <w:rFonts w:ascii="Calibri Light" w:hAnsi="Calibri Light"/>
          <w:sz w:val="24"/>
        </w:rPr>
        <w:t>la suma de todas las variables.</w:t>
      </w:r>
    </w:p>
    <w:p w:rsidR="006D05F0" w:rsidRPr="006D05F0" w:rsidRDefault="006D05F0" w:rsidP="006D05F0">
      <w:pPr>
        <w:spacing w:line="240" w:lineRule="auto"/>
        <w:rPr>
          <w:rFonts w:ascii="Calibri Light" w:hAnsi="Calibri Light"/>
          <w:sz w:val="24"/>
        </w:rPr>
      </w:pPr>
    </w:p>
    <w:p w:rsidR="006D05F0" w:rsidRDefault="006D05F0" w:rsidP="006D05F0">
      <w:pPr>
        <w:pStyle w:val="Prrafodelista"/>
        <w:numPr>
          <w:ilvl w:val="0"/>
          <w:numId w:val="9"/>
        </w:numPr>
        <w:spacing w:line="240" w:lineRule="auto"/>
        <w:ind w:left="714" w:hanging="357"/>
        <w:rPr>
          <w:rFonts w:ascii="Calibri Light" w:hAnsi="Calibri Light"/>
          <w:sz w:val="24"/>
        </w:rPr>
      </w:pPr>
      <w:r>
        <w:rPr>
          <w:rFonts w:ascii="Calibri Light" w:hAnsi="Calibri Light"/>
          <w:sz w:val="24"/>
        </w:rPr>
        <w:t>Define</w:t>
      </w:r>
      <w:r w:rsidRPr="002E0EB0">
        <w:rPr>
          <w:rFonts w:ascii="Calibri Light" w:hAnsi="Calibri Light"/>
          <w:sz w:val="24"/>
        </w:rPr>
        <w:t xml:space="preserve"> un </w:t>
      </w:r>
      <w:proofErr w:type="spellStart"/>
      <w:r w:rsidRPr="002E0EB0">
        <w:rPr>
          <w:rFonts w:ascii="Calibri Light" w:hAnsi="Calibri Light"/>
          <w:sz w:val="24"/>
        </w:rPr>
        <w:t>array</w:t>
      </w:r>
      <w:proofErr w:type="spellEnd"/>
      <w:r w:rsidRPr="002E0EB0">
        <w:rPr>
          <w:rFonts w:ascii="Calibri Light" w:hAnsi="Calibri Light"/>
          <w:sz w:val="24"/>
        </w:rPr>
        <w:t xml:space="preserve"> numérico formado por números del 1 al 9. El script debería comprobar si hay algún número fuera de su posición, informando SOLO del primer caso que se encuentre. Por ejemplo, en el </w:t>
      </w:r>
      <w:proofErr w:type="spellStart"/>
      <w:r w:rsidRPr="002E0EB0">
        <w:rPr>
          <w:rFonts w:ascii="Calibri Light" w:hAnsi="Calibri Light"/>
          <w:sz w:val="24"/>
        </w:rPr>
        <w:t>array</w:t>
      </w:r>
      <w:proofErr w:type="spellEnd"/>
      <w:r w:rsidRPr="002E0EB0">
        <w:rPr>
          <w:rFonts w:ascii="Calibri Light" w:hAnsi="Calibri Light"/>
          <w:sz w:val="24"/>
        </w:rPr>
        <w:t xml:space="preserve"> [1,2,3,9,5,6,7,8,9] se debería obtener el mensaje "Error en la </w:t>
      </w:r>
      <w:r>
        <w:rPr>
          <w:rFonts w:ascii="Calibri Light" w:hAnsi="Calibri Light"/>
          <w:sz w:val="24"/>
        </w:rPr>
        <w:t>posición</w:t>
      </w:r>
      <w:r w:rsidRPr="002E0EB0">
        <w:rPr>
          <w:rFonts w:ascii="Calibri Light" w:hAnsi="Calibri Light"/>
          <w:sz w:val="24"/>
        </w:rPr>
        <w:t xml:space="preserve"> 3, hay un 9 cuando se esperaba un 4". En caso de que todos los elementos estén en la posición correcta, se mostrará un mensaje indicativ</w:t>
      </w:r>
      <w:r>
        <w:rPr>
          <w:rFonts w:ascii="Calibri Light" w:hAnsi="Calibri Light"/>
          <w:sz w:val="24"/>
        </w:rPr>
        <w:t>o. Los mensajes se mostrarán en forma de mensajes de alerta.</w:t>
      </w:r>
    </w:p>
    <w:p w:rsidR="006D05F0" w:rsidRPr="002E0EB0" w:rsidRDefault="006D05F0" w:rsidP="006D05F0">
      <w:pPr>
        <w:pStyle w:val="Prrafodelista"/>
        <w:spacing w:line="240" w:lineRule="auto"/>
        <w:ind w:left="714"/>
        <w:rPr>
          <w:rFonts w:ascii="Calibri Light" w:hAnsi="Calibri Light"/>
          <w:sz w:val="24"/>
        </w:rPr>
      </w:pPr>
    </w:p>
    <w:p w:rsidR="006D05F0" w:rsidRPr="002E0EB0" w:rsidRDefault="006D05F0" w:rsidP="006D05F0">
      <w:pPr>
        <w:pStyle w:val="Prrafodelista"/>
        <w:numPr>
          <w:ilvl w:val="0"/>
          <w:numId w:val="9"/>
        </w:numPr>
        <w:spacing w:before="60" w:after="60" w:line="240" w:lineRule="auto"/>
        <w:ind w:left="714" w:hanging="357"/>
        <w:rPr>
          <w:rFonts w:ascii="Calibri Light" w:hAnsi="Calibri Light"/>
          <w:sz w:val="24"/>
        </w:rPr>
      </w:pPr>
      <w:r w:rsidRPr="002E0EB0">
        <w:rPr>
          <w:rFonts w:ascii="Calibri Light" w:hAnsi="Calibri Light"/>
          <w:sz w:val="24"/>
        </w:rPr>
        <w:t xml:space="preserve">Realiza una nueva versión del script anterior donde se detecten TODOS los números que estén fuera del orden esperado. Al igual que en el caso anterior, si todos los elementos están en la posición correcta se </w:t>
      </w:r>
      <w:r>
        <w:rPr>
          <w:rFonts w:ascii="Calibri Light" w:hAnsi="Calibri Light"/>
          <w:sz w:val="24"/>
        </w:rPr>
        <w:t>mostrará un mensaje indicativo.</w:t>
      </w:r>
      <w:r w:rsidRPr="006D05F0">
        <w:rPr>
          <w:rFonts w:ascii="Calibri Light" w:hAnsi="Calibri Light"/>
          <w:sz w:val="24"/>
        </w:rPr>
        <w:t xml:space="preserve"> </w:t>
      </w:r>
      <w:r>
        <w:rPr>
          <w:rFonts w:ascii="Calibri Light" w:hAnsi="Calibri Light"/>
          <w:sz w:val="24"/>
        </w:rPr>
        <w:t>Los mensajes se mostrarán en forma de mensajes de alerta.</w:t>
      </w:r>
    </w:p>
    <w:p w:rsidR="006D05F0" w:rsidRPr="002E0EB0" w:rsidRDefault="006D05F0" w:rsidP="006D05F0">
      <w:pPr>
        <w:pStyle w:val="Prrafodelista"/>
        <w:spacing w:before="60" w:after="60" w:line="240" w:lineRule="auto"/>
        <w:ind w:left="714"/>
        <w:rPr>
          <w:rFonts w:ascii="Calibri Light" w:hAnsi="Calibri Light"/>
          <w:sz w:val="24"/>
        </w:rPr>
      </w:pPr>
    </w:p>
    <w:p w:rsidR="006D05F0" w:rsidRDefault="006D05F0" w:rsidP="006D05F0">
      <w:pPr>
        <w:pStyle w:val="Prrafodelista"/>
        <w:numPr>
          <w:ilvl w:val="0"/>
          <w:numId w:val="9"/>
        </w:numPr>
        <w:spacing w:before="60" w:after="60" w:line="240" w:lineRule="auto"/>
        <w:ind w:left="714" w:hanging="357"/>
        <w:rPr>
          <w:rFonts w:ascii="Calibri Light" w:hAnsi="Calibri Light"/>
          <w:sz w:val="24"/>
        </w:rPr>
      </w:pPr>
      <w:r w:rsidRPr="002E0EB0">
        <w:rPr>
          <w:rFonts w:ascii="Calibri Light" w:hAnsi="Calibri Light"/>
          <w:sz w:val="24"/>
        </w:rPr>
        <w:t xml:space="preserve">Realiza un script que pida un número por pantalla y a continuación genere sus tablas de multiplicar, sumar y dividir del 1 al 10 (es decir, el resultado de multiplicar, sumar y dividir el número indicado sucesivamente por los números del 1 al 10. El resultado se presentará en 3 </w:t>
      </w:r>
      <w:r>
        <w:rPr>
          <w:rFonts w:ascii="Calibri Light" w:hAnsi="Calibri Light"/>
          <w:sz w:val="24"/>
        </w:rPr>
        <w:t>mensajes de alerta (uno para cada operación).</w:t>
      </w:r>
    </w:p>
    <w:p w:rsidR="006D05F0" w:rsidRPr="006D05F0" w:rsidRDefault="006D05F0" w:rsidP="006D05F0">
      <w:pPr>
        <w:pStyle w:val="Prrafodelista"/>
        <w:rPr>
          <w:rFonts w:ascii="Calibri Light" w:hAnsi="Calibri Light"/>
          <w:sz w:val="24"/>
        </w:rPr>
      </w:pPr>
    </w:p>
    <w:p w:rsidR="006D05F0" w:rsidRPr="006D05F0" w:rsidRDefault="006D05F0" w:rsidP="006D05F0">
      <w:pPr>
        <w:spacing w:before="60" w:after="60" w:line="240" w:lineRule="auto"/>
        <w:rPr>
          <w:rFonts w:ascii="Calibri Light" w:hAnsi="Calibri Light"/>
          <w:sz w:val="24"/>
        </w:rPr>
      </w:pPr>
    </w:p>
    <w:p w:rsidR="006D05F0" w:rsidRDefault="006D05F0" w:rsidP="00814664">
      <w:pPr>
        <w:spacing w:before="0" w:after="0" w:line="240" w:lineRule="auto"/>
        <w:jc w:val="left"/>
        <w:rPr>
          <w:rFonts w:ascii="Calibri Light" w:hAnsi="Calibri Light"/>
          <w:sz w:val="24"/>
        </w:rPr>
      </w:pPr>
    </w:p>
    <w:p w:rsidR="006D05F0" w:rsidRDefault="006D05F0" w:rsidP="00EA0EAA">
      <w:pPr>
        <w:spacing w:before="0" w:after="0" w:line="240" w:lineRule="auto"/>
        <w:rPr>
          <w:rFonts w:ascii="Calibri Light" w:hAnsi="Calibri Light"/>
          <w:sz w:val="24"/>
        </w:rPr>
      </w:pPr>
    </w:p>
    <w:p w:rsidR="00EA0EAA" w:rsidRDefault="00EA0EAA" w:rsidP="00EA0EAA">
      <w:pPr>
        <w:pStyle w:val="Prrafodelista"/>
        <w:spacing w:before="0" w:after="0" w:line="240" w:lineRule="auto"/>
        <w:jc w:val="left"/>
        <w:rPr>
          <w:rFonts w:ascii="Calibri Light" w:hAnsi="Calibri Light"/>
          <w:sz w:val="24"/>
        </w:rPr>
      </w:pPr>
    </w:p>
    <w:sectPr w:rsidR="00EA0EAA" w:rsidSect="00A41A06">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701"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6A7" w:rsidRDefault="00CE46A7">
      <w:r>
        <w:separator/>
      </w:r>
    </w:p>
  </w:endnote>
  <w:endnote w:type="continuationSeparator" w:id="0">
    <w:p w:rsidR="00CE46A7" w:rsidRDefault="00CE4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AD8" w:rsidRDefault="00A52AD8" w:rsidP="001703F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A52AD8" w:rsidRDefault="00A52AD8" w:rsidP="001703FF">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AD8" w:rsidRPr="00802D00" w:rsidRDefault="00A52AD8" w:rsidP="00802D00">
    <w:pPr>
      <w:pStyle w:val="Piedepgina"/>
    </w:pPr>
    <w:bookmarkStart w:id="1" w:name="_GoBack"/>
    <w:bookmarkEnd w:id="1"/>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D00" w:rsidRDefault="00802D0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6A7" w:rsidRDefault="00CE46A7">
      <w:r>
        <w:separator/>
      </w:r>
    </w:p>
  </w:footnote>
  <w:footnote w:type="continuationSeparator" w:id="0">
    <w:p w:rsidR="00CE46A7" w:rsidRDefault="00CE46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AD8" w:rsidRDefault="00A52AD8">
    <w:r>
      <w:cr/>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AD8" w:rsidRPr="00887C0C" w:rsidRDefault="00A52AD8" w:rsidP="00DB0831">
    <w:pPr>
      <w:pStyle w:val="Encabezado"/>
      <w:tabs>
        <w:tab w:val="clear" w:pos="4252"/>
      </w:tabs>
      <w:spacing w:before="0" w:after="0"/>
      <w:jc w:val="left"/>
      <w:rPr>
        <w:rFonts w:ascii="Calibri Light" w:hAnsi="Calibri Light"/>
        <w:noProof/>
      </w:rPr>
    </w:pPr>
    <w:r>
      <w:rPr>
        <w:rFonts w:ascii="Calibri Light" w:hAnsi="Calibri Light"/>
        <w:noProof/>
      </w:rPr>
      <w:t>DDWEC02</w:t>
    </w:r>
    <w:r w:rsidR="006D05F0">
      <w:rPr>
        <w:rFonts w:ascii="Calibri Light" w:hAnsi="Calibri Light"/>
        <w:noProof/>
      </w:rPr>
      <w:t xml:space="preserve"> – Ejercicios propuestos</w:t>
    </w:r>
  </w:p>
  <w:p w:rsidR="00A52AD8" w:rsidRPr="0045176A" w:rsidRDefault="00CE46A7" w:rsidP="00217EC9">
    <w:pPr>
      <w:pStyle w:val="Encabezado"/>
      <w:spacing w:before="0" w:after="0"/>
      <w:jc w:val="left"/>
      <w:rPr>
        <w:rFonts w:ascii="Calibri Light" w:hAnsi="Calibri Light" w:cs="Calibri"/>
        <w:i/>
        <w:noProof/>
        <w:sz w:val="24"/>
        <w:szCs w:val="16"/>
      </w:rPr>
    </w:pPr>
    <w:r>
      <w:rPr>
        <w:rFonts w:cs="Arial"/>
        <w:noProof/>
        <w:sz w:val="20"/>
        <w:szCs w:val="14"/>
        <w:lang w:eastAsia="es-ES"/>
      </w:rPr>
      <w:pict>
        <v:shapetype id="_x0000_t32" coordsize="21600,21600" o:spt="32" o:oned="t" path="m,l21600,21600e" filled="f">
          <v:path arrowok="t" fillok="f" o:connecttype="none"/>
          <o:lock v:ext="edit" shapetype="t"/>
        </v:shapetype>
        <v:shape id="_x0000_s2050" type="#_x0000_t32" style="position:absolute;margin-left:-84.55pt;margin-top:13.25pt;width:592.9pt;height:.45pt;flip:y;z-index:251735040" o:connectortype="straight" strokecolor="#d8d8d8 [2732]" strokeweight="1.5pt"/>
      </w:pict>
    </w:r>
    <w:r w:rsidR="00A52AD8">
      <w:rPr>
        <w:rFonts w:cs="Arial"/>
        <w:noProof/>
        <w:sz w:val="20"/>
        <w:szCs w:val="14"/>
        <w:lang w:eastAsia="es-ES"/>
      </w:rPr>
      <w:t>UT2</w:t>
    </w:r>
    <w:r w:rsidR="00A52AD8" w:rsidRPr="0045176A">
      <w:rPr>
        <w:rFonts w:cs="Arial"/>
        <w:noProof/>
        <w:sz w:val="20"/>
        <w:szCs w:val="14"/>
        <w:lang w:eastAsia="es-ES"/>
      </w:rPr>
      <w:t xml:space="preserve">: </w:t>
    </w:r>
    <w:r w:rsidR="00A52AD8">
      <w:rPr>
        <w:rFonts w:cs="Arial"/>
        <w:noProof/>
        <w:sz w:val="20"/>
        <w:szCs w:val="14"/>
        <w:lang w:eastAsia="es-ES"/>
      </w:rPr>
      <w:t>Estructura del lenguaje Javascript</w:t>
    </w:r>
  </w:p>
  <w:p w:rsidR="00A52AD8" w:rsidRPr="00217EC9" w:rsidRDefault="00A52AD8" w:rsidP="00DB0831">
    <w:pPr>
      <w:pStyle w:val="Encabezado"/>
      <w:spacing w:before="0" w:after="0"/>
      <w:jc w:val="right"/>
      <w:rPr>
        <w:rFonts w:cs="Arial"/>
        <w:sz w:val="14"/>
        <w:szCs w:val="14"/>
      </w:rPr>
    </w:pPr>
    <w:r>
      <w:rPr>
        <w:rFonts w:cs="Arial"/>
        <w:sz w:val="14"/>
        <w:szCs w:val="14"/>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D00" w:rsidRDefault="00802D0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61E8"/>
    <w:multiLevelType w:val="hybridMultilevel"/>
    <w:tmpl w:val="02527B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4328B2"/>
    <w:multiLevelType w:val="hybridMultilevel"/>
    <w:tmpl w:val="26C4AA98"/>
    <w:lvl w:ilvl="0" w:tplc="9D7AE574">
      <w:start w:val="2"/>
      <w:numFmt w:val="bullet"/>
      <w:lvlText w:val=""/>
      <w:lvlJc w:val="left"/>
      <w:pPr>
        <w:ind w:left="1080" w:hanging="360"/>
      </w:pPr>
      <w:rPr>
        <w:rFonts w:ascii="Symbol" w:eastAsia="Times New Roman"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DAD3321"/>
    <w:multiLevelType w:val="multilevel"/>
    <w:tmpl w:val="725E2486"/>
    <w:lvl w:ilvl="0">
      <w:start w:val="1"/>
      <w:numFmt w:val="decimal"/>
      <w:lvlText w:val="%1."/>
      <w:lvlJc w:val="left"/>
      <w:pPr>
        <w:tabs>
          <w:tab w:val="num" w:pos="360"/>
        </w:tabs>
        <w:ind w:left="357" w:hanging="357"/>
      </w:pPr>
      <w:rPr>
        <w:rFonts w:hint="default"/>
      </w:rPr>
    </w:lvl>
    <w:lvl w:ilvl="1">
      <w:start w:val="1"/>
      <w:numFmt w:val="decimal"/>
      <w:lvlRestart w:val="0"/>
      <w:pStyle w:val="Ttulo2"/>
      <w:lvlText w:val="%1.%2."/>
      <w:lvlJc w:val="left"/>
      <w:pPr>
        <w:tabs>
          <w:tab w:val="num" w:pos="717"/>
        </w:tabs>
        <w:ind w:left="714" w:hanging="357"/>
      </w:pPr>
      <w:rPr>
        <w:rFonts w:hint="default"/>
      </w:rPr>
    </w:lvl>
    <w:lvl w:ilvl="2">
      <w:start w:val="1"/>
      <w:numFmt w:val="decimal"/>
      <w:pStyle w:val="Ttulo3"/>
      <w:lvlText w:val="%1.%2.%3."/>
      <w:lvlJc w:val="left"/>
      <w:pPr>
        <w:tabs>
          <w:tab w:val="num" w:pos="1074"/>
        </w:tabs>
        <w:ind w:left="1071" w:hanging="357"/>
      </w:pPr>
      <w:rPr>
        <w:rFonts w:hint="default"/>
      </w:rPr>
    </w:lvl>
    <w:lvl w:ilvl="3">
      <w:start w:val="1"/>
      <w:numFmt w:val="decimal"/>
      <w:pStyle w:val="Ttulo4"/>
      <w:lvlText w:val="%1.%2.%3.%4."/>
      <w:lvlJc w:val="left"/>
      <w:pPr>
        <w:tabs>
          <w:tab w:val="num" w:pos="1431"/>
        </w:tabs>
        <w:ind w:left="1428" w:hanging="357"/>
      </w:pPr>
      <w:rPr>
        <w:rFonts w:hint="default"/>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3" w15:restartNumberingAfterBreak="0">
    <w:nsid w:val="20A46BBD"/>
    <w:multiLevelType w:val="multilevel"/>
    <w:tmpl w:val="F084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15BE5"/>
    <w:multiLevelType w:val="multilevel"/>
    <w:tmpl w:val="0C0A001D"/>
    <w:styleLink w:val="Estilo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270C46"/>
    <w:multiLevelType w:val="hybridMultilevel"/>
    <w:tmpl w:val="23AC0594"/>
    <w:lvl w:ilvl="0" w:tplc="EBA23A16">
      <w:start w:val="1"/>
      <w:numFmt w:val="decimal"/>
      <w:pStyle w:val="Ttulo1"/>
      <w:lvlText w:val="%1."/>
      <w:lvlJc w:val="left"/>
      <w:pPr>
        <w:ind w:left="6881" w:hanging="360"/>
      </w:pPr>
    </w:lvl>
    <w:lvl w:ilvl="1" w:tplc="0C0A0019" w:tentative="1">
      <w:start w:val="1"/>
      <w:numFmt w:val="lowerLetter"/>
      <w:lvlText w:val="%2."/>
      <w:lvlJc w:val="left"/>
      <w:pPr>
        <w:ind w:left="7601" w:hanging="360"/>
      </w:pPr>
    </w:lvl>
    <w:lvl w:ilvl="2" w:tplc="0C0A001B" w:tentative="1">
      <w:start w:val="1"/>
      <w:numFmt w:val="lowerRoman"/>
      <w:lvlText w:val="%3."/>
      <w:lvlJc w:val="right"/>
      <w:pPr>
        <w:ind w:left="8321" w:hanging="180"/>
      </w:pPr>
    </w:lvl>
    <w:lvl w:ilvl="3" w:tplc="0C0A000F" w:tentative="1">
      <w:start w:val="1"/>
      <w:numFmt w:val="decimal"/>
      <w:lvlText w:val="%4."/>
      <w:lvlJc w:val="left"/>
      <w:pPr>
        <w:ind w:left="9041" w:hanging="360"/>
      </w:pPr>
    </w:lvl>
    <w:lvl w:ilvl="4" w:tplc="0C0A0019" w:tentative="1">
      <w:start w:val="1"/>
      <w:numFmt w:val="lowerLetter"/>
      <w:lvlText w:val="%5."/>
      <w:lvlJc w:val="left"/>
      <w:pPr>
        <w:ind w:left="9761" w:hanging="360"/>
      </w:pPr>
    </w:lvl>
    <w:lvl w:ilvl="5" w:tplc="0C0A001B" w:tentative="1">
      <w:start w:val="1"/>
      <w:numFmt w:val="lowerRoman"/>
      <w:lvlText w:val="%6."/>
      <w:lvlJc w:val="right"/>
      <w:pPr>
        <w:ind w:left="10481" w:hanging="180"/>
      </w:pPr>
    </w:lvl>
    <w:lvl w:ilvl="6" w:tplc="0C0A000F" w:tentative="1">
      <w:start w:val="1"/>
      <w:numFmt w:val="decimal"/>
      <w:lvlText w:val="%7."/>
      <w:lvlJc w:val="left"/>
      <w:pPr>
        <w:ind w:left="11201" w:hanging="360"/>
      </w:pPr>
    </w:lvl>
    <w:lvl w:ilvl="7" w:tplc="0C0A0019" w:tentative="1">
      <w:start w:val="1"/>
      <w:numFmt w:val="lowerLetter"/>
      <w:lvlText w:val="%8."/>
      <w:lvlJc w:val="left"/>
      <w:pPr>
        <w:ind w:left="11921" w:hanging="360"/>
      </w:pPr>
    </w:lvl>
    <w:lvl w:ilvl="8" w:tplc="0C0A001B" w:tentative="1">
      <w:start w:val="1"/>
      <w:numFmt w:val="lowerRoman"/>
      <w:lvlText w:val="%9."/>
      <w:lvlJc w:val="right"/>
      <w:pPr>
        <w:ind w:left="12641" w:hanging="180"/>
      </w:pPr>
    </w:lvl>
  </w:abstractNum>
  <w:abstractNum w:abstractNumId="6" w15:restartNumberingAfterBreak="0">
    <w:nsid w:val="2F047876"/>
    <w:multiLevelType w:val="hybridMultilevel"/>
    <w:tmpl w:val="F1167B48"/>
    <w:lvl w:ilvl="0" w:tplc="92044EA8">
      <w:start w:val="2"/>
      <w:numFmt w:val="bullet"/>
      <w:lvlText w:val=""/>
      <w:lvlJc w:val="left"/>
      <w:pPr>
        <w:ind w:left="1440" w:hanging="360"/>
      </w:pPr>
      <w:rPr>
        <w:rFonts w:ascii="Symbol" w:eastAsia="Times New Roman" w:hAnsi="Symbol"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61621F5"/>
    <w:multiLevelType w:val="hybridMultilevel"/>
    <w:tmpl w:val="30DE08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B20187"/>
    <w:multiLevelType w:val="multilevel"/>
    <w:tmpl w:val="4856A19C"/>
    <w:styleLink w:val="Estilotitulo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5580"/>
        </w:tabs>
        <w:ind w:left="53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67D949BD"/>
    <w:multiLevelType w:val="multilevel"/>
    <w:tmpl w:val="77BCE134"/>
    <w:styleLink w:val="Estilonumeracion"/>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5580"/>
        </w:tabs>
        <w:ind w:left="536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6C6066DF"/>
    <w:multiLevelType w:val="hybridMultilevel"/>
    <w:tmpl w:val="A1B8BED2"/>
    <w:lvl w:ilvl="0" w:tplc="0C0A0001">
      <w:start w:val="1"/>
      <w:numFmt w:val="bullet"/>
      <w:lvlText w:val=""/>
      <w:lvlJc w:val="left"/>
      <w:pPr>
        <w:ind w:left="1434" w:hanging="360"/>
      </w:pPr>
      <w:rPr>
        <w:rFonts w:ascii="Symbol" w:hAnsi="Symbol" w:hint="default"/>
      </w:rPr>
    </w:lvl>
    <w:lvl w:ilvl="1" w:tplc="0C0A0019" w:tentative="1">
      <w:start w:val="1"/>
      <w:numFmt w:val="lowerLetter"/>
      <w:lvlText w:val="%2."/>
      <w:lvlJc w:val="left"/>
      <w:pPr>
        <w:ind w:left="2154" w:hanging="360"/>
      </w:pPr>
    </w:lvl>
    <w:lvl w:ilvl="2" w:tplc="0C0A001B" w:tentative="1">
      <w:start w:val="1"/>
      <w:numFmt w:val="lowerRoman"/>
      <w:lvlText w:val="%3."/>
      <w:lvlJc w:val="right"/>
      <w:pPr>
        <w:ind w:left="2874" w:hanging="180"/>
      </w:pPr>
    </w:lvl>
    <w:lvl w:ilvl="3" w:tplc="0C0A000F" w:tentative="1">
      <w:start w:val="1"/>
      <w:numFmt w:val="decimal"/>
      <w:lvlText w:val="%4."/>
      <w:lvlJc w:val="left"/>
      <w:pPr>
        <w:ind w:left="3594" w:hanging="360"/>
      </w:pPr>
    </w:lvl>
    <w:lvl w:ilvl="4" w:tplc="0C0A0019" w:tentative="1">
      <w:start w:val="1"/>
      <w:numFmt w:val="lowerLetter"/>
      <w:lvlText w:val="%5."/>
      <w:lvlJc w:val="left"/>
      <w:pPr>
        <w:ind w:left="4314" w:hanging="360"/>
      </w:pPr>
    </w:lvl>
    <w:lvl w:ilvl="5" w:tplc="0C0A001B" w:tentative="1">
      <w:start w:val="1"/>
      <w:numFmt w:val="lowerRoman"/>
      <w:lvlText w:val="%6."/>
      <w:lvlJc w:val="right"/>
      <w:pPr>
        <w:ind w:left="5034" w:hanging="180"/>
      </w:pPr>
    </w:lvl>
    <w:lvl w:ilvl="6" w:tplc="0C0A000F" w:tentative="1">
      <w:start w:val="1"/>
      <w:numFmt w:val="decimal"/>
      <w:lvlText w:val="%7."/>
      <w:lvlJc w:val="left"/>
      <w:pPr>
        <w:ind w:left="5754" w:hanging="360"/>
      </w:pPr>
    </w:lvl>
    <w:lvl w:ilvl="7" w:tplc="0C0A0019" w:tentative="1">
      <w:start w:val="1"/>
      <w:numFmt w:val="lowerLetter"/>
      <w:lvlText w:val="%8."/>
      <w:lvlJc w:val="left"/>
      <w:pPr>
        <w:ind w:left="6474" w:hanging="360"/>
      </w:pPr>
    </w:lvl>
    <w:lvl w:ilvl="8" w:tplc="0C0A001B" w:tentative="1">
      <w:start w:val="1"/>
      <w:numFmt w:val="lowerRoman"/>
      <w:lvlText w:val="%9."/>
      <w:lvlJc w:val="right"/>
      <w:pPr>
        <w:ind w:left="7194" w:hanging="180"/>
      </w:pPr>
    </w:lvl>
  </w:abstractNum>
  <w:num w:numId="1">
    <w:abstractNumId w:val="2"/>
  </w:num>
  <w:num w:numId="2">
    <w:abstractNumId w:val="9"/>
  </w:num>
  <w:num w:numId="3">
    <w:abstractNumId w:val="4"/>
  </w:num>
  <w:num w:numId="4">
    <w:abstractNumId w:val="8"/>
  </w:num>
  <w:num w:numId="5">
    <w:abstractNumId w:val="5"/>
  </w:num>
  <w:num w:numId="6">
    <w:abstractNumId w:val="0"/>
  </w:num>
  <w:num w:numId="7">
    <w:abstractNumId w:val="6"/>
  </w:num>
  <w:num w:numId="8">
    <w:abstractNumId w:val="1"/>
  </w:num>
  <w:num w:numId="9">
    <w:abstractNumId w:val="7"/>
  </w:num>
  <w:num w:numId="1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51">
      <o:colormru v:ext="edit" colors="#339,#ffc,#ff9,#96f"/>
    </o:shapedefaults>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AD123D"/>
    <w:rsid w:val="00002530"/>
    <w:rsid w:val="000036AD"/>
    <w:rsid w:val="000132F2"/>
    <w:rsid w:val="000150A4"/>
    <w:rsid w:val="00023194"/>
    <w:rsid w:val="0002415E"/>
    <w:rsid w:val="00040AE1"/>
    <w:rsid w:val="0005466B"/>
    <w:rsid w:val="0006717A"/>
    <w:rsid w:val="000701F1"/>
    <w:rsid w:val="00072281"/>
    <w:rsid w:val="00072A52"/>
    <w:rsid w:val="000828C9"/>
    <w:rsid w:val="000929EF"/>
    <w:rsid w:val="00094C52"/>
    <w:rsid w:val="000A2876"/>
    <w:rsid w:val="000A3AC1"/>
    <w:rsid w:val="000B5A56"/>
    <w:rsid w:val="000B7EC7"/>
    <w:rsid w:val="000C0A62"/>
    <w:rsid w:val="000C19D9"/>
    <w:rsid w:val="000C372A"/>
    <w:rsid w:val="000D529C"/>
    <w:rsid w:val="000D6836"/>
    <w:rsid w:val="000E25C1"/>
    <w:rsid w:val="000E3D4E"/>
    <w:rsid w:val="000E4241"/>
    <w:rsid w:val="000E5634"/>
    <w:rsid w:val="000F0CA2"/>
    <w:rsid w:val="000F6BA0"/>
    <w:rsid w:val="000F7F1D"/>
    <w:rsid w:val="00103925"/>
    <w:rsid w:val="001065C5"/>
    <w:rsid w:val="001105D6"/>
    <w:rsid w:val="00111755"/>
    <w:rsid w:val="001165B7"/>
    <w:rsid w:val="0011691C"/>
    <w:rsid w:val="00116C49"/>
    <w:rsid w:val="00116CD4"/>
    <w:rsid w:val="00126469"/>
    <w:rsid w:val="00127D26"/>
    <w:rsid w:val="0013214F"/>
    <w:rsid w:val="00136366"/>
    <w:rsid w:val="00141E58"/>
    <w:rsid w:val="001427E7"/>
    <w:rsid w:val="00147368"/>
    <w:rsid w:val="00150E15"/>
    <w:rsid w:val="00152335"/>
    <w:rsid w:val="001548AA"/>
    <w:rsid w:val="001641C3"/>
    <w:rsid w:val="00165D80"/>
    <w:rsid w:val="00167B0D"/>
    <w:rsid w:val="001703FF"/>
    <w:rsid w:val="0017308F"/>
    <w:rsid w:val="00174116"/>
    <w:rsid w:val="00174526"/>
    <w:rsid w:val="00182263"/>
    <w:rsid w:val="00186089"/>
    <w:rsid w:val="0019191D"/>
    <w:rsid w:val="0019568C"/>
    <w:rsid w:val="001A41A0"/>
    <w:rsid w:val="001B37C9"/>
    <w:rsid w:val="001B47DC"/>
    <w:rsid w:val="001B5BBE"/>
    <w:rsid w:val="001B7CCC"/>
    <w:rsid w:val="001C3B6A"/>
    <w:rsid w:val="001C58DD"/>
    <w:rsid w:val="001C696E"/>
    <w:rsid w:val="001D0FBE"/>
    <w:rsid w:val="001D17FF"/>
    <w:rsid w:val="001E2CA1"/>
    <w:rsid w:val="001E328E"/>
    <w:rsid w:val="001E45BA"/>
    <w:rsid w:val="001F7311"/>
    <w:rsid w:val="00200354"/>
    <w:rsid w:val="0020132A"/>
    <w:rsid w:val="002025F1"/>
    <w:rsid w:val="0020330E"/>
    <w:rsid w:val="002056B4"/>
    <w:rsid w:val="00206983"/>
    <w:rsid w:val="00214BF7"/>
    <w:rsid w:val="00216AEE"/>
    <w:rsid w:val="00217EC9"/>
    <w:rsid w:val="00220670"/>
    <w:rsid w:val="00221E51"/>
    <w:rsid w:val="002222CF"/>
    <w:rsid w:val="0022442D"/>
    <w:rsid w:val="0022500B"/>
    <w:rsid w:val="00226024"/>
    <w:rsid w:val="00232C45"/>
    <w:rsid w:val="00233FF9"/>
    <w:rsid w:val="00234C0F"/>
    <w:rsid w:val="00234FD5"/>
    <w:rsid w:val="00240B89"/>
    <w:rsid w:val="00243BA8"/>
    <w:rsid w:val="00260527"/>
    <w:rsid w:val="00260C01"/>
    <w:rsid w:val="002643E4"/>
    <w:rsid w:val="00265C0D"/>
    <w:rsid w:val="00265C39"/>
    <w:rsid w:val="00267C56"/>
    <w:rsid w:val="002706E4"/>
    <w:rsid w:val="002709C0"/>
    <w:rsid w:val="00272B07"/>
    <w:rsid w:val="00274589"/>
    <w:rsid w:val="00280100"/>
    <w:rsid w:val="00280EDD"/>
    <w:rsid w:val="0028121A"/>
    <w:rsid w:val="00282E50"/>
    <w:rsid w:val="00290686"/>
    <w:rsid w:val="00295472"/>
    <w:rsid w:val="0029652C"/>
    <w:rsid w:val="002A00AE"/>
    <w:rsid w:val="002A1EC0"/>
    <w:rsid w:val="002A22E5"/>
    <w:rsid w:val="002A5CFE"/>
    <w:rsid w:val="002C069A"/>
    <w:rsid w:val="002D4DA3"/>
    <w:rsid w:val="002D67BE"/>
    <w:rsid w:val="002D6A51"/>
    <w:rsid w:val="002D7D5E"/>
    <w:rsid w:val="002E0EB0"/>
    <w:rsid w:val="00300456"/>
    <w:rsid w:val="00302F62"/>
    <w:rsid w:val="00312175"/>
    <w:rsid w:val="00312AD0"/>
    <w:rsid w:val="0031332E"/>
    <w:rsid w:val="00315AFE"/>
    <w:rsid w:val="0031730F"/>
    <w:rsid w:val="003202A2"/>
    <w:rsid w:val="003233DD"/>
    <w:rsid w:val="0032457B"/>
    <w:rsid w:val="003251F8"/>
    <w:rsid w:val="00327AC9"/>
    <w:rsid w:val="00332277"/>
    <w:rsid w:val="003326F6"/>
    <w:rsid w:val="00332B15"/>
    <w:rsid w:val="0033485E"/>
    <w:rsid w:val="003366D7"/>
    <w:rsid w:val="00343CFC"/>
    <w:rsid w:val="0034429C"/>
    <w:rsid w:val="00346DCD"/>
    <w:rsid w:val="00347E6D"/>
    <w:rsid w:val="003564E9"/>
    <w:rsid w:val="00360540"/>
    <w:rsid w:val="00360DB1"/>
    <w:rsid w:val="00361ED9"/>
    <w:rsid w:val="00374C0E"/>
    <w:rsid w:val="00375619"/>
    <w:rsid w:val="00376822"/>
    <w:rsid w:val="00381290"/>
    <w:rsid w:val="00382E41"/>
    <w:rsid w:val="00391768"/>
    <w:rsid w:val="00391E4A"/>
    <w:rsid w:val="003966A0"/>
    <w:rsid w:val="0039791C"/>
    <w:rsid w:val="003A2574"/>
    <w:rsid w:val="003C7145"/>
    <w:rsid w:val="003D247B"/>
    <w:rsid w:val="003D27AB"/>
    <w:rsid w:val="003D6555"/>
    <w:rsid w:val="003D7CEE"/>
    <w:rsid w:val="003E0ECE"/>
    <w:rsid w:val="003E38AC"/>
    <w:rsid w:val="003E61D0"/>
    <w:rsid w:val="003E659D"/>
    <w:rsid w:val="003F1EFA"/>
    <w:rsid w:val="00404DBA"/>
    <w:rsid w:val="004062B5"/>
    <w:rsid w:val="0040672F"/>
    <w:rsid w:val="004115FE"/>
    <w:rsid w:val="00411E04"/>
    <w:rsid w:val="004214DA"/>
    <w:rsid w:val="004218EC"/>
    <w:rsid w:val="004247F1"/>
    <w:rsid w:val="004276E3"/>
    <w:rsid w:val="00431BB0"/>
    <w:rsid w:val="00433769"/>
    <w:rsid w:val="004346A0"/>
    <w:rsid w:val="00437C2B"/>
    <w:rsid w:val="004451F8"/>
    <w:rsid w:val="00450C86"/>
    <w:rsid w:val="00450F5A"/>
    <w:rsid w:val="00451653"/>
    <w:rsid w:val="0045176A"/>
    <w:rsid w:val="00451810"/>
    <w:rsid w:val="00452331"/>
    <w:rsid w:val="00453D14"/>
    <w:rsid w:val="00456BD1"/>
    <w:rsid w:val="00457C1D"/>
    <w:rsid w:val="00457D04"/>
    <w:rsid w:val="00460515"/>
    <w:rsid w:val="0046593F"/>
    <w:rsid w:val="00470A1C"/>
    <w:rsid w:val="004762E5"/>
    <w:rsid w:val="004806FB"/>
    <w:rsid w:val="00480DAB"/>
    <w:rsid w:val="004904BD"/>
    <w:rsid w:val="004922F9"/>
    <w:rsid w:val="00494CEF"/>
    <w:rsid w:val="00494D3B"/>
    <w:rsid w:val="0049523C"/>
    <w:rsid w:val="004963BF"/>
    <w:rsid w:val="004A00EA"/>
    <w:rsid w:val="004A0B02"/>
    <w:rsid w:val="004A2D35"/>
    <w:rsid w:val="004A4E4B"/>
    <w:rsid w:val="004A681D"/>
    <w:rsid w:val="004B71A4"/>
    <w:rsid w:val="004C0546"/>
    <w:rsid w:val="004C19D8"/>
    <w:rsid w:val="004C42C3"/>
    <w:rsid w:val="004C5A68"/>
    <w:rsid w:val="004C7CEA"/>
    <w:rsid w:val="004D455A"/>
    <w:rsid w:val="004E384A"/>
    <w:rsid w:val="004E3F70"/>
    <w:rsid w:val="004E49A7"/>
    <w:rsid w:val="004F0ECB"/>
    <w:rsid w:val="004F1959"/>
    <w:rsid w:val="004F349C"/>
    <w:rsid w:val="005000E6"/>
    <w:rsid w:val="0050051D"/>
    <w:rsid w:val="005017C3"/>
    <w:rsid w:val="00502AEA"/>
    <w:rsid w:val="005061BF"/>
    <w:rsid w:val="0051317B"/>
    <w:rsid w:val="00513FB5"/>
    <w:rsid w:val="00514CB4"/>
    <w:rsid w:val="00517076"/>
    <w:rsid w:val="00525BAF"/>
    <w:rsid w:val="00527DC3"/>
    <w:rsid w:val="005301D2"/>
    <w:rsid w:val="0053245F"/>
    <w:rsid w:val="005330EF"/>
    <w:rsid w:val="005331AC"/>
    <w:rsid w:val="00541B66"/>
    <w:rsid w:val="00542C7C"/>
    <w:rsid w:val="005437CB"/>
    <w:rsid w:val="00552ED7"/>
    <w:rsid w:val="00553985"/>
    <w:rsid w:val="0055461A"/>
    <w:rsid w:val="005567AD"/>
    <w:rsid w:val="00560B74"/>
    <w:rsid w:val="00560D32"/>
    <w:rsid w:val="00560F3C"/>
    <w:rsid w:val="00561C6F"/>
    <w:rsid w:val="005645E7"/>
    <w:rsid w:val="005652FE"/>
    <w:rsid w:val="00565741"/>
    <w:rsid w:val="00566C35"/>
    <w:rsid w:val="005760F8"/>
    <w:rsid w:val="00581BA3"/>
    <w:rsid w:val="005828AE"/>
    <w:rsid w:val="005830A1"/>
    <w:rsid w:val="00592346"/>
    <w:rsid w:val="0059742A"/>
    <w:rsid w:val="005A3880"/>
    <w:rsid w:val="005A4D58"/>
    <w:rsid w:val="005A5560"/>
    <w:rsid w:val="005A7074"/>
    <w:rsid w:val="005B1E06"/>
    <w:rsid w:val="005C0E01"/>
    <w:rsid w:val="005C3ED6"/>
    <w:rsid w:val="005D15B5"/>
    <w:rsid w:val="005D16CC"/>
    <w:rsid w:val="005D1AE4"/>
    <w:rsid w:val="005D2198"/>
    <w:rsid w:val="005D2ABC"/>
    <w:rsid w:val="005D3E9E"/>
    <w:rsid w:val="005D552B"/>
    <w:rsid w:val="005D771B"/>
    <w:rsid w:val="005D7C42"/>
    <w:rsid w:val="005E2EE4"/>
    <w:rsid w:val="005E6048"/>
    <w:rsid w:val="005E6EC1"/>
    <w:rsid w:val="005F628D"/>
    <w:rsid w:val="005F7A67"/>
    <w:rsid w:val="00607064"/>
    <w:rsid w:val="00610255"/>
    <w:rsid w:val="00620D18"/>
    <w:rsid w:val="0062569B"/>
    <w:rsid w:val="00627D15"/>
    <w:rsid w:val="00631848"/>
    <w:rsid w:val="00632047"/>
    <w:rsid w:val="0063341F"/>
    <w:rsid w:val="00637695"/>
    <w:rsid w:val="00645580"/>
    <w:rsid w:val="00652DE3"/>
    <w:rsid w:val="0065474F"/>
    <w:rsid w:val="00655324"/>
    <w:rsid w:val="00660724"/>
    <w:rsid w:val="00661C0B"/>
    <w:rsid w:val="006642C2"/>
    <w:rsid w:val="0066491F"/>
    <w:rsid w:val="0066507E"/>
    <w:rsid w:val="00671A14"/>
    <w:rsid w:val="00672212"/>
    <w:rsid w:val="00672420"/>
    <w:rsid w:val="0068225B"/>
    <w:rsid w:val="00685A57"/>
    <w:rsid w:val="00687291"/>
    <w:rsid w:val="00694EA0"/>
    <w:rsid w:val="006A0DD6"/>
    <w:rsid w:val="006A0FDD"/>
    <w:rsid w:val="006A2C76"/>
    <w:rsid w:val="006A5045"/>
    <w:rsid w:val="006A5704"/>
    <w:rsid w:val="006B3AF5"/>
    <w:rsid w:val="006C2D09"/>
    <w:rsid w:val="006C3317"/>
    <w:rsid w:val="006C57FB"/>
    <w:rsid w:val="006C6242"/>
    <w:rsid w:val="006D05F0"/>
    <w:rsid w:val="006E2621"/>
    <w:rsid w:val="006E3FCA"/>
    <w:rsid w:val="006E4E1D"/>
    <w:rsid w:val="006E6241"/>
    <w:rsid w:val="006E647F"/>
    <w:rsid w:val="006F059E"/>
    <w:rsid w:val="006F0964"/>
    <w:rsid w:val="006F72FA"/>
    <w:rsid w:val="006F7CEC"/>
    <w:rsid w:val="00710E5F"/>
    <w:rsid w:val="00716466"/>
    <w:rsid w:val="00717073"/>
    <w:rsid w:val="00717D1A"/>
    <w:rsid w:val="007219F2"/>
    <w:rsid w:val="00722EFA"/>
    <w:rsid w:val="00725870"/>
    <w:rsid w:val="0072593D"/>
    <w:rsid w:val="00741684"/>
    <w:rsid w:val="00743130"/>
    <w:rsid w:val="00745ECA"/>
    <w:rsid w:val="007461B4"/>
    <w:rsid w:val="00752598"/>
    <w:rsid w:val="00752DD5"/>
    <w:rsid w:val="00754729"/>
    <w:rsid w:val="00754DDA"/>
    <w:rsid w:val="00756A38"/>
    <w:rsid w:val="00771CA2"/>
    <w:rsid w:val="00774EFD"/>
    <w:rsid w:val="00782483"/>
    <w:rsid w:val="00790A40"/>
    <w:rsid w:val="00791066"/>
    <w:rsid w:val="00794236"/>
    <w:rsid w:val="007A0E7E"/>
    <w:rsid w:val="007A0FF5"/>
    <w:rsid w:val="007A6EE9"/>
    <w:rsid w:val="007B1C4E"/>
    <w:rsid w:val="007B272A"/>
    <w:rsid w:val="007B6ED0"/>
    <w:rsid w:val="007B7314"/>
    <w:rsid w:val="007D335A"/>
    <w:rsid w:val="007D3860"/>
    <w:rsid w:val="007D413E"/>
    <w:rsid w:val="007E4973"/>
    <w:rsid w:val="007E4F27"/>
    <w:rsid w:val="00802D00"/>
    <w:rsid w:val="00803035"/>
    <w:rsid w:val="00810521"/>
    <w:rsid w:val="00811F8D"/>
    <w:rsid w:val="008133D6"/>
    <w:rsid w:val="008143E3"/>
    <w:rsid w:val="00814664"/>
    <w:rsid w:val="008261F8"/>
    <w:rsid w:val="0083798F"/>
    <w:rsid w:val="00837BDE"/>
    <w:rsid w:val="00841B27"/>
    <w:rsid w:val="008430E7"/>
    <w:rsid w:val="00852C50"/>
    <w:rsid w:val="0085319B"/>
    <w:rsid w:val="00864FB8"/>
    <w:rsid w:val="008663AF"/>
    <w:rsid w:val="008702A9"/>
    <w:rsid w:val="008763B7"/>
    <w:rsid w:val="008764CD"/>
    <w:rsid w:val="00887C0C"/>
    <w:rsid w:val="00891743"/>
    <w:rsid w:val="00896285"/>
    <w:rsid w:val="008A2DA1"/>
    <w:rsid w:val="008A596C"/>
    <w:rsid w:val="008A6853"/>
    <w:rsid w:val="008A775B"/>
    <w:rsid w:val="008B12E9"/>
    <w:rsid w:val="008B419D"/>
    <w:rsid w:val="008B6C11"/>
    <w:rsid w:val="008C13DD"/>
    <w:rsid w:val="008C1E7A"/>
    <w:rsid w:val="008C2B02"/>
    <w:rsid w:val="008C49D4"/>
    <w:rsid w:val="008C5D8E"/>
    <w:rsid w:val="008D076E"/>
    <w:rsid w:val="008E0580"/>
    <w:rsid w:val="008E4764"/>
    <w:rsid w:val="008E52D6"/>
    <w:rsid w:val="008F4E68"/>
    <w:rsid w:val="008F7581"/>
    <w:rsid w:val="0090237B"/>
    <w:rsid w:val="0090499C"/>
    <w:rsid w:val="009150F4"/>
    <w:rsid w:val="00920E0E"/>
    <w:rsid w:val="00922CAB"/>
    <w:rsid w:val="00944C2B"/>
    <w:rsid w:val="00951F0C"/>
    <w:rsid w:val="00955370"/>
    <w:rsid w:val="00963418"/>
    <w:rsid w:val="00967D70"/>
    <w:rsid w:val="00974546"/>
    <w:rsid w:val="009757A6"/>
    <w:rsid w:val="00976610"/>
    <w:rsid w:val="00986CC2"/>
    <w:rsid w:val="00996DAB"/>
    <w:rsid w:val="009A2439"/>
    <w:rsid w:val="009A5837"/>
    <w:rsid w:val="009A5EA3"/>
    <w:rsid w:val="009B0668"/>
    <w:rsid w:val="009B3C96"/>
    <w:rsid w:val="009B65BA"/>
    <w:rsid w:val="009B75FC"/>
    <w:rsid w:val="009C6426"/>
    <w:rsid w:val="009C70A0"/>
    <w:rsid w:val="009D011E"/>
    <w:rsid w:val="009D0451"/>
    <w:rsid w:val="009D0B6D"/>
    <w:rsid w:val="009D0BA2"/>
    <w:rsid w:val="009D59B1"/>
    <w:rsid w:val="009D5B95"/>
    <w:rsid w:val="009E031F"/>
    <w:rsid w:val="009E0AFD"/>
    <w:rsid w:val="009E1686"/>
    <w:rsid w:val="009E48D5"/>
    <w:rsid w:val="009E4C6A"/>
    <w:rsid w:val="009F0961"/>
    <w:rsid w:val="009F524E"/>
    <w:rsid w:val="009F6F4E"/>
    <w:rsid w:val="00A004AC"/>
    <w:rsid w:val="00A0221D"/>
    <w:rsid w:val="00A02B9A"/>
    <w:rsid w:val="00A039C1"/>
    <w:rsid w:val="00A04B7C"/>
    <w:rsid w:val="00A05DA0"/>
    <w:rsid w:val="00A2121E"/>
    <w:rsid w:val="00A22C73"/>
    <w:rsid w:val="00A22EAC"/>
    <w:rsid w:val="00A23568"/>
    <w:rsid w:val="00A2483C"/>
    <w:rsid w:val="00A26833"/>
    <w:rsid w:val="00A26A58"/>
    <w:rsid w:val="00A41A06"/>
    <w:rsid w:val="00A4467C"/>
    <w:rsid w:val="00A473AC"/>
    <w:rsid w:val="00A52AD8"/>
    <w:rsid w:val="00A55FEE"/>
    <w:rsid w:val="00A61EE8"/>
    <w:rsid w:val="00A65932"/>
    <w:rsid w:val="00A65A26"/>
    <w:rsid w:val="00A70C93"/>
    <w:rsid w:val="00A7193D"/>
    <w:rsid w:val="00A81729"/>
    <w:rsid w:val="00A84892"/>
    <w:rsid w:val="00A85336"/>
    <w:rsid w:val="00A855B9"/>
    <w:rsid w:val="00A91052"/>
    <w:rsid w:val="00A91C76"/>
    <w:rsid w:val="00A93A4B"/>
    <w:rsid w:val="00A964C7"/>
    <w:rsid w:val="00AA00D9"/>
    <w:rsid w:val="00AA0D14"/>
    <w:rsid w:val="00AA5956"/>
    <w:rsid w:val="00AB08F3"/>
    <w:rsid w:val="00AB55FE"/>
    <w:rsid w:val="00AB5E24"/>
    <w:rsid w:val="00AB61FA"/>
    <w:rsid w:val="00AC1AE2"/>
    <w:rsid w:val="00AC36C3"/>
    <w:rsid w:val="00AD123D"/>
    <w:rsid w:val="00AD3DED"/>
    <w:rsid w:val="00AD779D"/>
    <w:rsid w:val="00AE1AC7"/>
    <w:rsid w:val="00AE584F"/>
    <w:rsid w:val="00AE7D63"/>
    <w:rsid w:val="00AF5FE7"/>
    <w:rsid w:val="00B04814"/>
    <w:rsid w:val="00B10CEA"/>
    <w:rsid w:val="00B11959"/>
    <w:rsid w:val="00B17FFB"/>
    <w:rsid w:val="00B237F2"/>
    <w:rsid w:val="00B25683"/>
    <w:rsid w:val="00B25A3B"/>
    <w:rsid w:val="00B316FD"/>
    <w:rsid w:val="00B31E89"/>
    <w:rsid w:val="00B3392D"/>
    <w:rsid w:val="00B368F6"/>
    <w:rsid w:val="00B4781F"/>
    <w:rsid w:val="00B47AA4"/>
    <w:rsid w:val="00B51F23"/>
    <w:rsid w:val="00B565CC"/>
    <w:rsid w:val="00B573BC"/>
    <w:rsid w:val="00B57891"/>
    <w:rsid w:val="00B6269E"/>
    <w:rsid w:val="00B63C49"/>
    <w:rsid w:val="00B64FD7"/>
    <w:rsid w:val="00B67BBC"/>
    <w:rsid w:val="00B7222E"/>
    <w:rsid w:val="00B73354"/>
    <w:rsid w:val="00B7576C"/>
    <w:rsid w:val="00B76C56"/>
    <w:rsid w:val="00B8212B"/>
    <w:rsid w:val="00B8236B"/>
    <w:rsid w:val="00B877C9"/>
    <w:rsid w:val="00B930B1"/>
    <w:rsid w:val="00B94B2E"/>
    <w:rsid w:val="00B966F6"/>
    <w:rsid w:val="00B970DC"/>
    <w:rsid w:val="00BA1953"/>
    <w:rsid w:val="00BA1FBA"/>
    <w:rsid w:val="00BA6E04"/>
    <w:rsid w:val="00BA742F"/>
    <w:rsid w:val="00BB32E3"/>
    <w:rsid w:val="00BB34C3"/>
    <w:rsid w:val="00BB49A8"/>
    <w:rsid w:val="00BC1C97"/>
    <w:rsid w:val="00BC22F8"/>
    <w:rsid w:val="00BC2345"/>
    <w:rsid w:val="00BC5188"/>
    <w:rsid w:val="00BC54FA"/>
    <w:rsid w:val="00BC58E9"/>
    <w:rsid w:val="00BC6C91"/>
    <w:rsid w:val="00BD60C3"/>
    <w:rsid w:val="00BD612C"/>
    <w:rsid w:val="00BE1FC9"/>
    <w:rsid w:val="00BE2C33"/>
    <w:rsid w:val="00BE3808"/>
    <w:rsid w:val="00BE4B26"/>
    <w:rsid w:val="00BE6EDA"/>
    <w:rsid w:val="00BE720E"/>
    <w:rsid w:val="00BF14E4"/>
    <w:rsid w:val="00BF2245"/>
    <w:rsid w:val="00BF2E4C"/>
    <w:rsid w:val="00BF55DA"/>
    <w:rsid w:val="00C01CE9"/>
    <w:rsid w:val="00C02162"/>
    <w:rsid w:val="00C0356D"/>
    <w:rsid w:val="00C04CFE"/>
    <w:rsid w:val="00C1415D"/>
    <w:rsid w:val="00C143C3"/>
    <w:rsid w:val="00C16197"/>
    <w:rsid w:val="00C168EB"/>
    <w:rsid w:val="00C2184F"/>
    <w:rsid w:val="00C22EFE"/>
    <w:rsid w:val="00C23B1F"/>
    <w:rsid w:val="00C258FC"/>
    <w:rsid w:val="00C30B52"/>
    <w:rsid w:val="00C40239"/>
    <w:rsid w:val="00C402C6"/>
    <w:rsid w:val="00C440BD"/>
    <w:rsid w:val="00C5011D"/>
    <w:rsid w:val="00C52283"/>
    <w:rsid w:val="00C5462D"/>
    <w:rsid w:val="00C61335"/>
    <w:rsid w:val="00C64ECE"/>
    <w:rsid w:val="00C64F6F"/>
    <w:rsid w:val="00C661EA"/>
    <w:rsid w:val="00C71A57"/>
    <w:rsid w:val="00C80274"/>
    <w:rsid w:val="00C80FA0"/>
    <w:rsid w:val="00C82F67"/>
    <w:rsid w:val="00C83646"/>
    <w:rsid w:val="00C92ED0"/>
    <w:rsid w:val="00C962CE"/>
    <w:rsid w:val="00CA0A88"/>
    <w:rsid w:val="00CA3224"/>
    <w:rsid w:val="00CB3A69"/>
    <w:rsid w:val="00CC1ED0"/>
    <w:rsid w:val="00CC2E35"/>
    <w:rsid w:val="00CD0524"/>
    <w:rsid w:val="00CD3E69"/>
    <w:rsid w:val="00CD6942"/>
    <w:rsid w:val="00CE2CC6"/>
    <w:rsid w:val="00CE46A7"/>
    <w:rsid w:val="00CE7485"/>
    <w:rsid w:val="00CE7BB3"/>
    <w:rsid w:val="00CF28DF"/>
    <w:rsid w:val="00CF5AA4"/>
    <w:rsid w:val="00D146B1"/>
    <w:rsid w:val="00D15D6E"/>
    <w:rsid w:val="00D21C2D"/>
    <w:rsid w:val="00D222FF"/>
    <w:rsid w:val="00D244CE"/>
    <w:rsid w:val="00D25CE2"/>
    <w:rsid w:val="00D25F94"/>
    <w:rsid w:val="00D26873"/>
    <w:rsid w:val="00D26999"/>
    <w:rsid w:val="00D30178"/>
    <w:rsid w:val="00D34C07"/>
    <w:rsid w:val="00D357B0"/>
    <w:rsid w:val="00D3603D"/>
    <w:rsid w:val="00D40D37"/>
    <w:rsid w:val="00D40F8E"/>
    <w:rsid w:val="00D46D74"/>
    <w:rsid w:val="00D55EA2"/>
    <w:rsid w:val="00D60788"/>
    <w:rsid w:val="00D640EC"/>
    <w:rsid w:val="00D642BE"/>
    <w:rsid w:val="00D66C26"/>
    <w:rsid w:val="00D70070"/>
    <w:rsid w:val="00D73993"/>
    <w:rsid w:val="00D765E9"/>
    <w:rsid w:val="00D80A39"/>
    <w:rsid w:val="00D8124B"/>
    <w:rsid w:val="00D84A11"/>
    <w:rsid w:val="00D85921"/>
    <w:rsid w:val="00D85FA3"/>
    <w:rsid w:val="00D868C1"/>
    <w:rsid w:val="00D8751A"/>
    <w:rsid w:val="00D91CEA"/>
    <w:rsid w:val="00D91EFE"/>
    <w:rsid w:val="00D92E67"/>
    <w:rsid w:val="00D95182"/>
    <w:rsid w:val="00D9570B"/>
    <w:rsid w:val="00DA5962"/>
    <w:rsid w:val="00DB0562"/>
    <w:rsid w:val="00DB0831"/>
    <w:rsid w:val="00DC1993"/>
    <w:rsid w:val="00DC3722"/>
    <w:rsid w:val="00DC60BA"/>
    <w:rsid w:val="00DD0AD6"/>
    <w:rsid w:val="00DD4174"/>
    <w:rsid w:val="00DE06C3"/>
    <w:rsid w:val="00DE46FF"/>
    <w:rsid w:val="00DE4CAD"/>
    <w:rsid w:val="00DE5175"/>
    <w:rsid w:val="00DE53C4"/>
    <w:rsid w:val="00DF48B0"/>
    <w:rsid w:val="00DF4B3A"/>
    <w:rsid w:val="00DF5ED8"/>
    <w:rsid w:val="00E0131A"/>
    <w:rsid w:val="00E022AE"/>
    <w:rsid w:val="00E03ADE"/>
    <w:rsid w:val="00E04EA8"/>
    <w:rsid w:val="00E05AF9"/>
    <w:rsid w:val="00E06AED"/>
    <w:rsid w:val="00E14A03"/>
    <w:rsid w:val="00E1791C"/>
    <w:rsid w:val="00E2603E"/>
    <w:rsid w:val="00E41277"/>
    <w:rsid w:val="00E415FA"/>
    <w:rsid w:val="00E4302C"/>
    <w:rsid w:val="00E434C8"/>
    <w:rsid w:val="00E442AB"/>
    <w:rsid w:val="00E55904"/>
    <w:rsid w:val="00E65FB0"/>
    <w:rsid w:val="00E7419B"/>
    <w:rsid w:val="00E82B82"/>
    <w:rsid w:val="00E8555D"/>
    <w:rsid w:val="00E92A9D"/>
    <w:rsid w:val="00E96D76"/>
    <w:rsid w:val="00EA0EAA"/>
    <w:rsid w:val="00EA1B2D"/>
    <w:rsid w:val="00EB708E"/>
    <w:rsid w:val="00EC1976"/>
    <w:rsid w:val="00EC1CFD"/>
    <w:rsid w:val="00EC6348"/>
    <w:rsid w:val="00EC79AC"/>
    <w:rsid w:val="00EE242A"/>
    <w:rsid w:val="00EE7DD5"/>
    <w:rsid w:val="00F000C3"/>
    <w:rsid w:val="00F10418"/>
    <w:rsid w:val="00F1106A"/>
    <w:rsid w:val="00F118A5"/>
    <w:rsid w:val="00F13C7A"/>
    <w:rsid w:val="00F17107"/>
    <w:rsid w:val="00F212D1"/>
    <w:rsid w:val="00F254B2"/>
    <w:rsid w:val="00F25934"/>
    <w:rsid w:val="00F2633A"/>
    <w:rsid w:val="00F3357C"/>
    <w:rsid w:val="00F342A1"/>
    <w:rsid w:val="00F37429"/>
    <w:rsid w:val="00F45B83"/>
    <w:rsid w:val="00F476BA"/>
    <w:rsid w:val="00F5623F"/>
    <w:rsid w:val="00F60CE3"/>
    <w:rsid w:val="00F6308A"/>
    <w:rsid w:val="00F66EE3"/>
    <w:rsid w:val="00F72609"/>
    <w:rsid w:val="00F739D6"/>
    <w:rsid w:val="00F748DA"/>
    <w:rsid w:val="00F83037"/>
    <w:rsid w:val="00F860E7"/>
    <w:rsid w:val="00F86CB6"/>
    <w:rsid w:val="00F9765C"/>
    <w:rsid w:val="00FA251F"/>
    <w:rsid w:val="00FA781E"/>
    <w:rsid w:val="00FB232E"/>
    <w:rsid w:val="00FB4B94"/>
    <w:rsid w:val="00FB7D75"/>
    <w:rsid w:val="00FC2297"/>
    <w:rsid w:val="00FC3705"/>
    <w:rsid w:val="00FC3B1B"/>
    <w:rsid w:val="00FC65B1"/>
    <w:rsid w:val="00FC7367"/>
    <w:rsid w:val="00FD284E"/>
    <w:rsid w:val="00FD5475"/>
    <w:rsid w:val="00FD69C1"/>
    <w:rsid w:val="00FD77F7"/>
    <w:rsid w:val="00FE202E"/>
    <w:rsid w:val="00FF1A39"/>
    <w:rsid w:val="00FF23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339,#ffc,#ff9,#96f"/>
    </o:shapedefaults>
    <o:shapelayout v:ext="edit">
      <o:idmap v:ext="edit" data="1"/>
    </o:shapelayout>
  </w:shapeDefaults>
  <w:decimalSymbol w:val=","/>
  <w:listSeparator w:val=";"/>
  <w15:docId w15:val="{DB8FE11C-7912-4201-AFFB-08D415E8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ED8"/>
    <w:pPr>
      <w:spacing w:before="120" w:after="120" w:line="276" w:lineRule="auto"/>
      <w:jc w:val="both"/>
    </w:pPr>
    <w:rPr>
      <w:rFonts w:asciiTheme="minorHAnsi" w:hAnsiTheme="minorHAnsi"/>
      <w:sz w:val="22"/>
      <w:lang w:eastAsia="es-ES_tradnl"/>
    </w:rPr>
  </w:style>
  <w:style w:type="paragraph" w:styleId="Ttulo1">
    <w:name w:val="heading 1"/>
    <w:basedOn w:val="Objetivos"/>
    <w:next w:val="Normal"/>
    <w:qFormat/>
    <w:rsid w:val="00F37429"/>
    <w:pPr>
      <w:numPr>
        <w:numId w:val="5"/>
      </w:numPr>
      <w:spacing w:after="240"/>
      <w:ind w:left="714" w:hanging="357"/>
      <w:outlineLvl w:val="0"/>
    </w:pPr>
  </w:style>
  <w:style w:type="paragraph" w:styleId="Ttulo2">
    <w:name w:val="heading 2"/>
    <w:basedOn w:val="Normal"/>
    <w:next w:val="Normal"/>
    <w:qFormat/>
    <w:rsid w:val="00B6269E"/>
    <w:pPr>
      <w:keepNext/>
      <w:numPr>
        <w:ilvl w:val="1"/>
        <w:numId w:val="1"/>
      </w:numPr>
      <w:pBdr>
        <w:bottom w:val="single" w:sz="8" w:space="1" w:color="F2CF1A"/>
      </w:pBdr>
      <w:spacing w:before="240"/>
      <w:outlineLvl w:val="1"/>
    </w:pPr>
    <w:rPr>
      <w:rFonts w:cs="Arial"/>
      <w:b/>
      <w:bCs/>
      <w:iCs/>
      <w:smallCaps/>
      <w:sz w:val="24"/>
      <w:szCs w:val="28"/>
    </w:rPr>
  </w:style>
  <w:style w:type="paragraph" w:styleId="Ttulo3">
    <w:name w:val="heading 3"/>
    <w:basedOn w:val="Normal"/>
    <w:next w:val="Normal"/>
    <w:qFormat/>
    <w:rsid w:val="00B6269E"/>
    <w:pPr>
      <w:keepNext/>
      <w:numPr>
        <w:ilvl w:val="2"/>
        <w:numId w:val="1"/>
      </w:numPr>
      <w:pBdr>
        <w:bottom w:val="dotted" w:sz="4" w:space="1" w:color="5F497A"/>
      </w:pBdr>
      <w:spacing w:before="200"/>
      <w:outlineLvl w:val="2"/>
    </w:pPr>
    <w:rPr>
      <w:rFonts w:cs="Arial"/>
      <w:b/>
      <w:bCs/>
      <w:i/>
      <w:szCs w:val="26"/>
    </w:rPr>
  </w:style>
  <w:style w:type="paragraph" w:styleId="Ttulo4">
    <w:name w:val="heading 4"/>
    <w:basedOn w:val="Normal"/>
    <w:next w:val="Normal"/>
    <w:qFormat/>
    <w:rsid w:val="00F342A1"/>
    <w:pPr>
      <w:keepNext/>
      <w:numPr>
        <w:ilvl w:val="3"/>
        <w:numId w:val="1"/>
      </w:numPr>
      <w:outlineLvl w:val="3"/>
    </w:pPr>
    <w:rPr>
      <w:rFonts w:ascii="Arial" w:hAnsi="Arial"/>
      <w:b/>
      <w:bCs/>
      <w:i/>
      <w:sz w:val="20"/>
      <w:szCs w:val="28"/>
    </w:rPr>
  </w:style>
  <w:style w:type="paragraph" w:styleId="Ttulo5">
    <w:name w:val="heading 5"/>
    <w:basedOn w:val="Normal"/>
    <w:next w:val="Normal"/>
    <w:link w:val="Ttulo5Car"/>
    <w:qFormat/>
    <w:rsid w:val="00C64F6F"/>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771CA2"/>
    <w:pPr>
      <w:spacing w:after="60"/>
      <w:jc w:val="left"/>
    </w:pPr>
    <w:rPr>
      <w:rFonts w:ascii="Calibri" w:hAnsi="Calibri" w:cs="Calibri"/>
      <w:b/>
      <w:bCs/>
      <w:caps/>
      <w:szCs w:val="22"/>
      <w:u w:val="single"/>
    </w:rPr>
  </w:style>
  <w:style w:type="paragraph" w:styleId="TDC2">
    <w:name w:val="toc 2"/>
    <w:basedOn w:val="Normal"/>
    <w:next w:val="Normal"/>
    <w:autoRedefine/>
    <w:uiPriority w:val="39"/>
    <w:qFormat/>
    <w:rsid w:val="00B6269E"/>
    <w:pPr>
      <w:spacing w:before="0" w:after="0"/>
      <w:jc w:val="left"/>
    </w:pPr>
    <w:rPr>
      <w:rFonts w:ascii="Calibri" w:hAnsi="Calibri" w:cs="Calibri"/>
      <w:b/>
      <w:bCs/>
      <w:smallCaps/>
      <w:szCs w:val="22"/>
    </w:rPr>
  </w:style>
  <w:style w:type="paragraph" w:styleId="TDC4">
    <w:name w:val="toc 4"/>
    <w:basedOn w:val="Normal"/>
    <w:next w:val="Normal"/>
    <w:autoRedefine/>
    <w:semiHidden/>
    <w:rsid w:val="00771CA2"/>
    <w:pPr>
      <w:spacing w:before="0" w:after="0"/>
      <w:jc w:val="left"/>
    </w:pPr>
    <w:rPr>
      <w:rFonts w:ascii="Calibri" w:hAnsi="Calibri" w:cs="Calibri"/>
      <w:szCs w:val="22"/>
    </w:rPr>
  </w:style>
  <w:style w:type="paragraph" w:styleId="TDC3">
    <w:name w:val="toc 3"/>
    <w:basedOn w:val="Normal"/>
    <w:next w:val="Normal"/>
    <w:autoRedefine/>
    <w:uiPriority w:val="39"/>
    <w:rsid w:val="00B6269E"/>
    <w:pPr>
      <w:spacing w:before="0" w:after="0"/>
      <w:jc w:val="left"/>
    </w:pPr>
    <w:rPr>
      <w:rFonts w:ascii="Calibri" w:hAnsi="Calibri" w:cs="Calibri"/>
      <w:szCs w:val="22"/>
    </w:rPr>
  </w:style>
  <w:style w:type="character" w:styleId="Hipervnculo">
    <w:name w:val="Hyperlink"/>
    <w:basedOn w:val="Fuentedeprrafopredeter"/>
    <w:uiPriority w:val="99"/>
    <w:rsid w:val="00233FF9"/>
    <w:rPr>
      <w:color w:val="0000FF"/>
      <w:u w:val="single"/>
    </w:rPr>
  </w:style>
  <w:style w:type="paragraph" w:styleId="Textoindependiente">
    <w:name w:val="Body Text"/>
    <w:basedOn w:val="Normal"/>
    <w:rsid w:val="00226024"/>
  </w:style>
  <w:style w:type="paragraph" w:styleId="Encabezado">
    <w:name w:val="header"/>
    <w:basedOn w:val="Normal"/>
    <w:link w:val="EncabezadoCar"/>
    <w:uiPriority w:val="99"/>
    <w:rsid w:val="001703FF"/>
    <w:pPr>
      <w:tabs>
        <w:tab w:val="center" w:pos="4252"/>
        <w:tab w:val="right" w:pos="8504"/>
      </w:tabs>
    </w:pPr>
  </w:style>
  <w:style w:type="paragraph" w:styleId="Piedepgina">
    <w:name w:val="footer"/>
    <w:basedOn w:val="Normal"/>
    <w:link w:val="PiedepginaCar"/>
    <w:uiPriority w:val="99"/>
    <w:rsid w:val="001703FF"/>
    <w:pPr>
      <w:tabs>
        <w:tab w:val="center" w:pos="4252"/>
        <w:tab w:val="right" w:pos="8504"/>
      </w:tabs>
    </w:pPr>
  </w:style>
  <w:style w:type="table" w:styleId="Tablaconcuadrcula">
    <w:name w:val="Table Grid"/>
    <w:basedOn w:val="Tablanormal"/>
    <w:rsid w:val="001703FF"/>
    <w:pPr>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703FF"/>
  </w:style>
  <w:style w:type="character" w:styleId="Hipervnculovisitado">
    <w:name w:val="FollowedHyperlink"/>
    <w:basedOn w:val="Fuentedeprrafopredeter"/>
    <w:rsid w:val="00F66EE3"/>
    <w:rPr>
      <w:color w:val="800080"/>
      <w:u w:val="single"/>
    </w:rPr>
  </w:style>
  <w:style w:type="paragraph" w:styleId="Textoindependiente2">
    <w:name w:val="Body Text 2"/>
    <w:basedOn w:val="Normal"/>
    <w:rsid w:val="00D244CE"/>
    <w:pPr>
      <w:spacing w:line="480" w:lineRule="auto"/>
    </w:pPr>
  </w:style>
  <w:style w:type="paragraph" w:styleId="TtuloTDC">
    <w:name w:val="TOC Heading"/>
    <w:basedOn w:val="Ttulo1"/>
    <w:next w:val="Normal"/>
    <w:uiPriority w:val="39"/>
    <w:rsid w:val="00B877C9"/>
    <w:pPr>
      <w:keepLines/>
      <w:pBdr>
        <w:bottom w:val="none" w:sz="0" w:space="0" w:color="auto"/>
        <w:right w:val="none" w:sz="0" w:space="0" w:color="auto"/>
      </w:pBdr>
      <w:spacing w:before="480" w:line="276" w:lineRule="auto"/>
      <w:jc w:val="left"/>
      <w:outlineLvl w:val="9"/>
    </w:pPr>
    <w:rPr>
      <w:color w:val="365F91"/>
      <w:szCs w:val="28"/>
      <w:lang w:eastAsia="en-US"/>
    </w:rPr>
  </w:style>
  <w:style w:type="paragraph" w:customStyle="1" w:styleId="Blockquote">
    <w:name w:val="Blockquote"/>
    <w:basedOn w:val="Normal"/>
    <w:rsid w:val="00200354"/>
    <w:pPr>
      <w:spacing w:before="100" w:after="100"/>
      <w:ind w:left="360" w:right="360"/>
      <w:jc w:val="left"/>
    </w:pPr>
    <w:rPr>
      <w:rFonts w:ascii="Times New Roman" w:hAnsi="Times New Roman"/>
      <w:snapToGrid w:val="0"/>
      <w:lang w:eastAsia="es-ES"/>
    </w:rPr>
  </w:style>
  <w:style w:type="paragraph" w:styleId="Sangradetextonormal">
    <w:name w:val="Body Text Indent"/>
    <w:basedOn w:val="Normal"/>
    <w:rsid w:val="00D70070"/>
    <w:pPr>
      <w:ind w:left="283"/>
    </w:pPr>
  </w:style>
  <w:style w:type="paragraph" w:customStyle="1" w:styleId="EstiloTtulo214ptInferiorSencilloColorpersonalizadoRG">
    <w:name w:val="Estilo Título 2 + 14 pt Inferior: (Sencillo Color personalizado(RG..."/>
    <w:basedOn w:val="Ttulo2"/>
    <w:rsid w:val="00560F3C"/>
    <w:pPr>
      <w:pBdr>
        <w:bottom w:val="single" w:sz="4" w:space="1" w:color="00678F"/>
        <w:right w:val="single" w:sz="4" w:space="4" w:color="F2CF1A"/>
      </w:pBdr>
    </w:pPr>
    <w:rPr>
      <w:rFonts w:cs="Times New Roman"/>
      <w:iCs w:val="0"/>
      <w:sz w:val="28"/>
      <w:szCs w:val="20"/>
    </w:rPr>
  </w:style>
  <w:style w:type="paragraph" w:styleId="NormalWeb">
    <w:name w:val="Normal (Web)"/>
    <w:basedOn w:val="Normal"/>
    <w:uiPriority w:val="99"/>
    <w:rsid w:val="00FE202E"/>
    <w:pPr>
      <w:spacing w:before="100" w:beforeAutospacing="1" w:after="100" w:afterAutospacing="1"/>
    </w:pPr>
    <w:rPr>
      <w:rFonts w:cs="Arial"/>
      <w:color w:val="333333"/>
      <w:sz w:val="20"/>
      <w:lang w:eastAsia="es-ES"/>
    </w:rPr>
  </w:style>
  <w:style w:type="paragraph" w:styleId="Subttulo">
    <w:name w:val="Subtitle"/>
    <w:basedOn w:val="Normal"/>
    <w:qFormat/>
    <w:rsid w:val="003E38AC"/>
    <w:pPr>
      <w:jc w:val="left"/>
    </w:pPr>
    <w:rPr>
      <w:rFonts w:cs="Arial"/>
      <w:b/>
      <w:bCs/>
      <w:szCs w:val="24"/>
      <w:u w:val="single"/>
      <w:lang w:eastAsia="es-ES"/>
    </w:rPr>
  </w:style>
  <w:style w:type="paragraph" w:customStyle="1" w:styleId="segundo">
    <w:name w:val="segundo"/>
    <w:basedOn w:val="Normal"/>
    <w:rsid w:val="00852C50"/>
    <w:pPr>
      <w:spacing w:before="100" w:beforeAutospacing="1" w:after="100" w:afterAutospacing="1"/>
      <w:jc w:val="left"/>
    </w:pPr>
    <w:rPr>
      <w:rFonts w:ascii="Times New Roman" w:hAnsi="Times New Roman"/>
      <w:szCs w:val="24"/>
      <w:lang w:eastAsia="es-ES"/>
    </w:rPr>
  </w:style>
  <w:style w:type="character" w:customStyle="1" w:styleId="estilo61">
    <w:name w:val="estilo61"/>
    <w:basedOn w:val="Fuentedeprrafopredeter"/>
    <w:rsid w:val="00620D18"/>
    <w:rPr>
      <w:sz w:val="15"/>
      <w:szCs w:val="15"/>
    </w:rPr>
  </w:style>
  <w:style w:type="character" w:styleId="Textoennegrita">
    <w:name w:val="Strong"/>
    <w:basedOn w:val="Fuentedeprrafopredeter"/>
    <w:qFormat/>
    <w:rsid w:val="004C0546"/>
    <w:rPr>
      <w:b/>
      <w:bCs/>
    </w:rPr>
  </w:style>
  <w:style w:type="paragraph" w:customStyle="1" w:styleId="ADE85633FB614E61ABCE60028169A202">
    <w:name w:val="ADE85633FB614E61ABCE60028169A202"/>
    <w:rsid w:val="00710E5F"/>
    <w:pPr>
      <w:spacing w:after="200" w:line="276" w:lineRule="auto"/>
    </w:pPr>
    <w:rPr>
      <w:rFonts w:ascii="Calibri" w:hAnsi="Calibri"/>
      <w:sz w:val="22"/>
      <w:szCs w:val="22"/>
      <w:lang w:val="en-US" w:eastAsia="en-US"/>
    </w:rPr>
  </w:style>
  <w:style w:type="character" w:customStyle="1" w:styleId="EncabezadoCar">
    <w:name w:val="Encabezado Car"/>
    <w:basedOn w:val="Fuentedeprrafopredeter"/>
    <w:link w:val="Encabezado"/>
    <w:uiPriority w:val="99"/>
    <w:rsid w:val="00710E5F"/>
    <w:rPr>
      <w:rFonts w:ascii="Arial" w:hAnsi="Arial"/>
      <w:sz w:val="24"/>
      <w:lang w:eastAsia="es-ES_tradnl"/>
    </w:rPr>
  </w:style>
  <w:style w:type="paragraph" w:styleId="Textodeglobo">
    <w:name w:val="Balloon Text"/>
    <w:basedOn w:val="Normal"/>
    <w:link w:val="TextodegloboCar"/>
    <w:uiPriority w:val="99"/>
    <w:semiHidden/>
    <w:unhideWhenUsed/>
    <w:rsid w:val="00710E5F"/>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E5F"/>
    <w:rPr>
      <w:rFonts w:ascii="Tahoma" w:hAnsi="Tahoma" w:cs="Tahoma"/>
      <w:sz w:val="16"/>
      <w:szCs w:val="16"/>
      <w:lang w:eastAsia="es-ES_tradnl"/>
    </w:rPr>
  </w:style>
  <w:style w:type="character" w:customStyle="1" w:styleId="PiedepginaCar">
    <w:name w:val="Pie de página Car"/>
    <w:basedOn w:val="Fuentedeprrafopredeter"/>
    <w:link w:val="Piedepgina"/>
    <w:uiPriority w:val="99"/>
    <w:rsid w:val="00B17FFB"/>
    <w:rPr>
      <w:rFonts w:ascii="Arial" w:hAnsi="Arial"/>
      <w:sz w:val="24"/>
      <w:lang w:eastAsia="es-ES_tradnl"/>
    </w:rPr>
  </w:style>
  <w:style w:type="paragraph" w:styleId="Ttulo">
    <w:name w:val="Title"/>
    <w:basedOn w:val="Normal"/>
    <w:next w:val="Normal"/>
    <w:link w:val="TtuloCar"/>
    <w:qFormat/>
    <w:rsid w:val="005645E7"/>
    <w:pPr>
      <w:spacing w:before="240" w:after="60"/>
      <w:jc w:val="center"/>
      <w:outlineLvl w:val="0"/>
    </w:pPr>
    <w:rPr>
      <w:b/>
      <w:bCs/>
      <w:smallCaps/>
      <w:kern w:val="28"/>
      <w:sz w:val="40"/>
      <w:szCs w:val="32"/>
    </w:rPr>
  </w:style>
  <w:style w:type="character" w:customStyle="1" w:styleId="TtuloCar">
    <w:name w:val="Título Car"/>
    <w:basedOn w:val="Fuentedeprrafopredeter"/>
    <w:link w:val="Ttulo"/>
    <w:rsid w:val="005645E7"/>
    <w:rPr>
      <w:rFonts w:ascii="Cambria" w:hAnsi="Cambria"/>
      <w:b/>
      <w:bCs/>
      <w:smallCaps/>
      <w:kern w:val="28"/>
      <w:sz w:val="40"/>
      <w:szCs w:val="32"/>
      <w:lang w:eastAsia="es-ES_tradnl"/>
    </w:rPr>
  </w:style>
  <w:style w:type="paragraph" w:customStyle="1" w:styleId="Objetivos">
    <w:name w:val="Objetivos"/>
    <w:basedOn w:val="EstiloTtulo214ptInferiorSencilloColorpersonalizadoRG"/>
    <w:qFormat/>
    <w:rsid w:val="00DB0831"/>
    <w:pPr>
      <w:numPr>
        <w:ilvl w:val="0"/>
        <w:numId w:val="0"/>
      </w:num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spacing w:line="300" w:lineRule="auto"/>
    </w:pPr>
    <w:rPr>
      <w:b w:val="0"/>
    </w:rPr>
  </w:style>
  <w:style w:type="paragraph" w:styleId="Descripcin">
    <w:name w:val="caption"/>
    <w:basedOn w:val="Normal"/>
    <w:next w:val="Normal"/>
    <w:uiPriority w:val="35"/>
    <w:unhideWhenUsed/>
    <w:qFormat/>
    <w:rsid w:val="00C71A57"/>
    <w:rPr>
      <w:bCs/>
      <w:i/>
      <w:sz w:val="20"/>
    </w:rPr>
  </w:style>
  <w:style w:type="paragraph" w:styleId="TDC5">
    <w:name w:val="toc 5"/>
    <w:basedOn w:val="Normal"/>
    <w:next w:val="Normal"/>
    <w:autoRedefine/>
    <w:uiPriority w:val="39"/>
    <w:unhideWhenUsed/>
    <w:rsid w:val="00771CA2"/>
    <w:pPr>
      <w:spacing w:before="0" w:after="0"/>
      <w:jc w:val="left"/>
    </w:pPr>
    <w:rPr>
      <w:rFonts w:ascii="Calibri" w:hAnsi="Calibri" w:cs="Calibri"/>
      <w:szCs w:val="22"/>
    </w:rPr>
  </w:style>
  <w:style w:type="paragraph" w:styleId="TDC6">
    <w:name w:val="toc 6"/>
    <w:basedOn w:val="Normal"/>
    <w:next w:val="Normal"/>
    <w:autoRedefine/>
    <w:uiPriority w:val="39"/>
    <w:unhideWhenUsed/>
    <w:rsid w:val="00771CA2"/>
    <w:pPr>
      <w:spacing w:before="0" w:after="0"/>
      <w:jc w:val="left"/>
    </w:pPr>
    <w:rPr>
      <w:rFonts w:ascii="Calibri" w:hAnsi="Calibri" w:cs="Calibri"/>
      <w:szCs w:val="22"/>
    </w:rPr>
  </w:style>
  <w:style w:type="paragraph" w:styleId="TDC7">
    <w:name w:val="toc 7"/>
    <w:basedOn w:val="Normal"/>
    <w:next w:val="Normal"/>
    <w:autoRedefine/>
    <w:uiPriority w:val="39"/>
    <w:unhideWhenUsed/>
    <w:rsid w:val="00771CA2"/>
    <w:pPr>
      <w:spacing w:before="0" w:after="0"/>
      <w:jc w:val="left"/>
    </w:pPr>
    <w:rPr>
      <w:rFonts w:ascii="Calibri" w:hAnsi="Calibri" w:cs="Calibri"/>
      <w:szCs w:val="22"/>
    </w:rPr>
  </w:style>
  <w:style w:type="paragraph" w:styleId="TDC8">
    <w:name w:val="toc 8"/>
    <w:basedOn w:val="Normal"/>
    <w:next w:val="Normal"/>
    <w:autoRedefine/>
    <w:uiPriority w:val="39"/>
    <w:unhideWhenUsed/>
    <w:rsid w:val="00771CA2"/>
    <w:pPr>
      <w:spacing w:before="0" w:after="0"/>
      <w:jc w:val="left"/>
    </w:pPr>
    <w:rPr>
      <w:rFonts w:ascii="Calibri" w:hAnsi="Calibri" w:cs="Calibri"/>
      <w:szCs w:val="22"/>
    </w:rPr>
  </w:style>
  <w:style w:type="paragraph" w:styleId="TDC9">
    <w:name w:val="toc 9"/>
    <w:basedOn w:val="Normal"/>
    <w:next w:val="Normal"/>
    <w:autoRedefine/>
    <w:uiPriority w:val="39"/>
    <w:unhideWhenUsed/>
    <w:rsid w:val="00771CA2"/>
    <w:pPr>
      <w:spacing w:before="0" w:after="0"/>
      <w:jc w:val="left"/>
    </w:pPr>
    <w:rPr>
      <w:rFonts w:ascii="Calibri" w:hAnsi="Calibri" w:cs="Calibri"/>
      <w:szCs w:val="22"/>
    </w:rPr>
  </w:style>
  <w:style w:type="table" w:styleId="Sombreadomedio2-nfasis4">
    <w:name w:val="Medium Shading 2 Accent 4"/>
    <w:basedOn w:val="Tablanormal"/>
    <w:uiPriority w:val="64"/>
    <w:rsid w:val="009E0AF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Estilonumeracion">
    <w:name w:val="Estilo_numeracion"/>
    <w:rsid w:val="004A681D"/>
    <w:pPr>
      <w:numPr>
        <w:numId w:val="2"/>
      </w:numPr>
    </w:pPr>
  </w:style>
  <w:style w:type="numbering" w:customStyle="1" w:styleId="Estilo2">
    <w:name w:val="Estilo2"/>
    <w:rsid w:val="004A681D"/>
    <w:pPr>
      <w:numPr>
        <w:numId w:val="3"/>
      </w:numPr>
    </w:pPr>
  </w:style>
  <w:style w:type="numbering" w:customStyle="1" w:styleId="Estilotitulo2">
    <w:name w:val="Estilo_titulo2"/>
    <w:rsid w:val="00295472"/>
    <w:pPr>
      <w:numPr>
        <w:numId w:val="4"/>
      </w:numPr>
    </w:pPr>
  </w:style>
  <w:style w:type="paragraph" w:customStyle="1" w:styleId="Soluciones">
    <w:name w:val="Soluciones"/>
    <w:basedOn w:val="Normal"/>
    <w:qFormat/>
    <w:rsid w:val="00752598"/>
    <w:rPr>
      <w:color w:val="808080"/>
    </w:rPr>
  </w:style>
  <w:style w:type="paragraph" w:customStyle="1" w:styleId="Estilo1">
    <w:name w:val="Estilo1"/>
    <w:basedOn w:val="Normal"/>
    <w:qFormat/>
    <w:rsid w:val="00AD123D"/>
    <w:pPr>
      <w:ind w:left="720"/>
    </w:pPr>
    <w:rPr>
      <w:rFonts w:ascii="Times New Roman" w:hAnsi="Times New Roman"/>
      <w:b/>
      <w:color w:val="548DD4"/>
      <w:sz w:val="24"/>
      <w:szCs w:val="24"/>
      <w:lang w:val="es-ES_tradnl"/>
    </w:rPr>
  </w:style>
  <w:style w:type="paragraph" w:styleId="Prrafodelista">
    <w:name w:val="List Paragraph"/>
    <w:basedOn w:val="Normal"/>
    <w:uiPriority w:val="34"/>
    <w:qFormat/>
    <w:rsid w:val="00F37429"/>
    <w:pPr>
      <w:ind w:left="720"/>
      <w:contextualSpacing/>
    </w:pPr>
  </w:style>
  <w:style w:type="paragraph" w:styleId="Textonotapie">
    <w:name w:val="footnote text"/>
    <w:basedOn w:val="Normal"/>
    <w:link w:val="TextonotapieCar"/>
    <w:uiPriority w:val="99"/>
    <w:semiHidden/>
    <w:unhideWhenUsed/>
    <w:rsid w:val="00D25F94"/>
    <w:pPr>
      <w:spacing w:before="0" w:after="0" w:line="240" w:lineRule="auto"/>
    </w:pPr>
    <w:rPr>
      <w:sz w:val="20"/>
    </w:rPr>
  </w:style>
  <w:style w:type="character" w:customStyle="1" w:styleId="TextonotapieCar">
    <w:name w:val="Texto nota pie Car"/>
    <w:basedOn w:val="Fuentedeprrafopredeter"/>
    <w:link w:val="Textonotapie"/>
    <w:uiPriority w:val="99"/>
    <w:semiHidden/>
    <w:rsid w:val="00D25F94"/>
    <w:rPr>
      <w:rFonts w:asciiTheme="minorHAnsi" w:hAnsiTheme="minorHAnsi"/>
      <w:lang w:eastAsia="es-ES_tradnl"/>
    </w:rPr>
  </w:style>
  <w:style w:type="character" w:styleId="Refdenotaalpie">
    <w:name w:val="footnote reference"/>
    <w:basedOn w:val="Fuentedeprrafopredeter"/>
    <w:uiPriority w:val="99"/>
    <w:semiHidden/>
    <w:unhideWhenUsed/>
    <w:rsid w:val="00D25F94"/>
    <w:rPr>
      <w:vertAlign w:val="superscript"/>
    </w:rPr>
  </w:style>
  <w:style w:type="table" w:customStyle="1" w:styleId="Tablaconcuadrcula1">
    <w:name w:val="Tabla con cuadrícula1"/>
    <w:basedOn w:val="Tablanormal"/>
    <w:next w:val="Tablaconcuadrcula"/>
    <w:uiPriority w:val="39"/>
    <w:rsid w:val="00AD3DE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rsid w:val="0045176A"/>
    <w:rPr>
      <w:rFonts w:asciiTheme="minorHAnsi" w:hAnsiTheme="minorHAnsi"/>
      <w:b/>
      <w:bCs/>
      <w:i/>
      <w:iCs/>
      <w:sz w:val="26"/>
      <w:szCs w:val="26"/>
      <w:lang w:eastAsia="es-ES_tradnl"/>
    </w:rPr>
  </w:style>
  <w:style w:type="character" w:customStyle="1" w:styleId="apple-converted-space">
    <w:name w:val="apple-converted-space"/>
    <w:basedOn w:val="Fuentedeprrafopredeter"/>
    <w:rsid w:val="006D0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960956">
      <w:bodyDiv w:val="1"/>
      <w:marLeft w:val="0"/>
      <w:marRight w:val="0"/>
      <w:marTop w:val="0"/>
      <w:marBottom w:val="0"/>
      <w:divBdr>
        <w:top w:val="none" w:sz="0" w:space="0" w:color="auto"/>
        <w:left w:val="none" w:sz="0" w:space="0" w:color="auto"/>
        <w:bottom w:val="none" w:sz="0" w:space="0" w:color="auto"/>
        <w:right w:val="none" w:sz="0" w:space="0" w:color="auto"/>
      </w:divBdr>
    </w:div>
    <w:div w:id="309679802">
      <w:bodyDiv w:val="1"/>
      <w:marLeft w:val="0"/>
      <w:marRight w:val="0"/>
      <w:marTop w:val="0"/>
      <w:marBottom w:val="0"/>
      <w:divBdr>
        <w:top w:val="none" w:sz="0" w:space="0" w:color="auto"/>
        <w:left w:val="none" w:sz="0" w:space="0" w:color="auto"/>
        <w:bottom w:val="none" w:sz="0" w:space="0" w:color="auto"/>
        <w:right w:val="none" w:sz="0" w:space="0" w:color="auto"/>
      </w:divBdr>
    </w:div>
    <w:div w:id="538320375">
      <w:bodyDiv w:val="1"/>
      <w:marLeft w:val="0"/>
      <w:marRight w:val="0"/>
      <w:marTop w:val="0"/>
      <w:marBottom w:val="0"/>
      <w:divBdr>
        <w:top w:val="none" w:sz="0" w:space="0" w:color="auto"/>
        <w:left w:val="none" w:sz="0" w:space="0" w:color="auto"/>
        <w:bottom w:val="none" w:sz="0" w:space="0" w:color="auto"/>
        <w:right w:val="none" w:sz="0" w:space="0" w:color="auto"/>
      </w:divBdr>
      <w:divsChild>
        <w:div w:id="1980107744">
          <w:marLeft w:val="0"/>
          <w:marRight w:val="0"/>
          <w:marTop w:val="150"/>
          <w:marBottom w:val="150"/>
          <w:divBdr>
            <w:top w:val="none" w:sz="0" w:space="0" w:color="auto"/>
            <w:left w:val="none" w:sz="0" w:space="0" w:color="auto"/>
            <w:bottom w:val="none" w:sz="0" w:space="0" w:color="auto"/>
            <w:right w:val="none" w:sz="0" w:space="0" w:color="auto"/>
          </w:divBdr>
          <w:divsChild>
            <w:div w:id="1732461085">
              <w:marLeft w:val="0"/>
              <w:marRight w:val="0"/>
              <w:marTop w:val="0"/>
              <w:marBottom w:val="0"/>
              <w:divBdr>
                <w:top w:val="none" w:sz="0" w:space="0" w:color="auto"/>
                <w:left w:val="none" w:sz="0" w:space="0" w:color="auto"/>
                <w:bottom w:val="none" w:sz="0" w:space="0" w:color="auto"/>
                <w:right w:val="none" w:sz="0" w:space="0" w:color="auto"/>
              </w:divBdr>
              <w:divsChild>
                <w:div w:id="6018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37065">
      <w:bodyDiv w:val="1"/>
      <w:marLeft w:val="0"/>
      <w:marRight w:val="0"/>
      <w:marTop w:val="0"/>
      <w:marBottom w:val="0"/>
      <w:divBdr>
        <w:top w:val="none" w:sz="0" w:space="0" w:color="auto"/>
        <w:left w:val="none" w:sz="0" w:space="0" w:color="auto"/>
        <w:bottom w:val="none" w:sz="0" w:space="0" w:color="auto"/>
        <w:right w:val="none" w:sz="0" w:space="0" w:color="auto"/>
      </w:divBdr>
      <w:divsChild>
        <w:div w:id="1968002218">
          <w:marLeft w:val="0"/>
          <w:marRight w:val="0"/>
          <w:marTop w:val="0"/>
          <w:marBottom w:val="0"/>
          <w:divBdr>
            <w:top w:val="none" w:sz="0" w:space="0" w:color="auto"/>
            <w:left w:val="none" w:sz="0" w:space="0" w:color="auto"/>
            <w:bottom w:val="none" w:sz="0" w:space="0" w:color="auto"/>
            <w:right w:val="none" w:sz="0" w:space="0" w:color="auto"/>
          </w:divBdr>
          <w:divsChild>
            <w:div w:id="1978215140">
              <w:marLeft w:val="0"/>
              <w:marRight w:val="0"/>
              <w:marTop w:val="0"/>
              <w:marBottom w:val="0"/>
              <w:divBdr>
                <w:top w:val="none" w:sz="0" w:space="0" w:color="auto"/>
                <w:left w:val="none" w:sz="0" w:space="0" w:color="auto"/>
                <w:bottom w:val="none" w:sz="0" w:space="0" w:color="auto"/>
                <w:right w:val="none" w:sz="0" w:space="0" w:color="auto"/>
              </w:divBdr>
              <w:divsChild>
                <w:div w:id="1180435042">
                  <w:marLeft w:val="0"/>
                  <w:marRight w:val="0"/>
                  <w:marTop w:val="0"/>
                  <w:marBottom w:val="0"/>
                  <w:divBdr>
                    <w:top w:val="none" w:sz="0" w:space="0" w:color="auto"/>
                    <w:left w:val="none" w:sz="0" w:space="0" w:color="auto"/>
                    <w:bottom w:val="none" w:sz="0" w:space="0" w:color="auto"/>
                    <w:right w:val="none" w:sz="0" w:space="0" w:color="auto"/>
                  </w:divBdr>
                  <w:divsChild>
                    <w:div w:id="800617789">
                      <w:marLeft w:val="0"/>
                      <w:marRight w:val="0"/>
                      <w:marTop w:val="0"/>
                      <w:marBottom w:val="0"/>
                      <w:divBdr>
                        <w:top w:val="none" w:sz="0" w:space="0" w:color="auto"/>
                        <w:left w:val="none" w:sz="0" w:space="0" w:color="auto"/>
                        <w:bottom w:val="none" w:sz="0" w:space="0" w:color="auto"/>
                        <w:right w:val="none" w:sz="0" w:space="0" w:color="auto"/>
                      </w:divBdr>
                      <w:divsChild>
                        <w:div w:id="1003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1593">
      <w:bodyDiv w:val="1"/>
      <w:marLeft w:val="0"/>
      <w:marRight w:val="0"/>
      <w:marTop w:val="0"/>
      <w:marBottom w:val="0"/>
      <w:divBdr>
        <w:top w:val="none" w:sz="0" w:space="0" w:color="auto"/>
        <w:left w:val="none" w:sz="0" w:space="0" w:color="auto"/>
        <w:bottom w:val="none" w:sz="0" w:space="0" w:color="auto"/>
        <w:right w:val="none" w:sz="0" w:space="0" w:color="auto"/>
      </w:divBdr>
      <w:divsChild>
        <w:div w:id="1153067200">
          <w:marLeft w:val="0"/>
          <w:marRight w:val="0"/>
          <w:marTop w:val="0"/>
          <w:marBottom w:val="0"/>
          <w:divBdr>
            <w:top w:val="none" w:sz="0" w:space="0" w:color="auto"/>
            <w:left w:val="none" w:sz="0" w:space="0" w:color="auto"/>
            <w:bottom w:val="none" w:sz="0" w:space="0" w:color="auto"/>
            <w:right w:val="none" w:sz="0" w:space="0" w:color="auto"/>
          </w:divBdr>
          <w:divsChild>
            <w:div w:id="591398033">
              <w:marLeft w:val="0"/>
              <w:marRight w:val="0"/>
              <w:marTop w:val="0"/>
              <w:marBottom w:val="0"/>
              <w:divBdr>
                <w:top w:val="none" w:sz="0" w:space="0" w:color="auto"/>
                <w:left w:val="none" w:sz="0" w:space="0" w:color="auto"/>
                <w:bottom w:val="none" w:sz="0" w:space="0" w:color="auto"/>
                <w:right w:val="none" w:sz="0" w:space="0" w:color="auto"/>
              </w:divBdr>
              <w:divsChild>
                <w:div w:id="598878482">
                  <w:marLeft w:val="0"/>
                  <w:marRight w:val="0"/>
                  <w:marTop w:val="0"/>
                  <w:marBottom w:val="0"/>
                  <w:divBdr>
                    <w:top w:val="none" w:sz="0" w:space="0" w:color="auto"/>
                    <w:left w:val="none" w:sz="0" w:space="0" w:color="auto"/>
                    <w:bottom w:val="none" w:sz="0" w:space="0" w:color="auto"/>
                    <w:right w:val="none" w:sz="0" w:space="0" w:color="auto"/>
                  </w:divBdr>
                  <w:divsChild>
                    <w:div w:id="12921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71765">
      <w:bodyDiv w:val="1"/>
      <w:marLeft w:val="0"/>
      <w:marRight w:val="0"/>
      <w:marTop w:val="0"/>
      <w:marBottom w:val="0"/>
      <w:divBdr>
        <w:top w:val="none" w:sz="0" w:space="0" w:color="auto"/>
        <w:left w:val="none" w:sz="0" w:space="0" w:color="auto"/>
        <w:bottom w:val="none" w:sz="0" w:space="0" w:color="auto"/>
        <w:right w:val="none" w:sz="0" w:space="0" w:color="auto"/>
      </w:divBdr>
      <w:divsChild>
        <w:div w:id="860360634">
          <w:marLeft w:val="0"/>
          <w:marRight w:val="0"/>
          <w:marTop w:val="0"/>
          <w:marBottom w:val="0"/>
          <w:divBdr>
            <w:top w:val="none" w:sz="0" w:space="0" w:color="auto"/>
            <w:left w:val="none" w:sz="0" w:space="0" w:color="auto"/>
            <w:bottom w:val="none" w:sz="0" w:space="0" w:color="auto"/>
            <w:right w:val="none" w:sz="0" w:space="0" w:color="auto"/>
          </w:divBdr>
          <w:divsChild>
            <w:div w:id="1614630302">
              <w:marLeft w:val="0"/>
              <w:marRight w:val="0"/>
              <w:marTop w:val="0"/>
              <w:marBottom w:val="15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7911">
      <w:bodyDiv w:val="1"/>
      <w:marLeft w:val="0"/>
      <w:marRight w:val="0"/>
      <w:marTop w:val="0"/>
      <w:marBottom w:val="0"/>
      <w:divBdr>
        <w:top w:val="none" w:sz="0" w:space="0" w:color="auto"/>
        <w:left w:val="none" w:sz="0" w:space="0" w:color="auto"/>
        <w:bottom w:val="none" w:sz="0" w:space="0" w:color="auto"/>
        <w:right w:val="none" w:sz="0" w:space="0" w:color="auto"/>
      </w:divBdr>
      <w:divsChild>
        <w:div w:id="958604920">
          <w:marLeft w:val="0"/>
          <w:marRight w:val="0"/>
          <w:marTop w:val="0"/>
          <w:marBottom w:val="0"/>
          <w:divBdr>
            <w:top w:val="none" w:sz="0" w:space="0" w:color="auto"/>
            <w:left w:val="none" w:sz="0" w:space="0" w:color="auto"/>
            <w:bottom w:val="none" w:sz="0" w:space="0" w:color="auto"/>
            <w:right w:val="none" w:sz="0" w:space="0" w:color="auto"/>
          </w:divBdr>
        </w:div>
      </w:divsChild>
    </w:div>
    <w:div w:id="1784810324">
      <w:bodyDiv w:val="1"/>
      <w:marLeft w:val="0"/>
      <w:marRight w:val="0"/>
      <w:marTop w:val="0"/>
      <w:marBottom w:val="0"/>
      <w:divBdr>
        <w:top w:val="none" w:sz="0" w:space="0" w:color="auto"/>
        <w:left w:val="none" w:sz="0" w:space="0" w:color="auto"/>
        <w:bottom w:val="none" w:sz="0" w:space="0" w:color="auto"/>
        <w:right w:val="none" w:sz="0" w:space="0" w:color="auto"/>
      </w:divBdr>
    </w:div>
    <w:div w:id="1837842140">
      <w:bodyDiv w:val="1"/>
      <w:marLeft w:val="0"/>
      <w:marRight w:val="0"/>
      <w:marTop w:val="0"/>
      <w:marBottom w:val="0"/>
      <w:divBdr>
        <w:top w:val="none" w:sz="0" w:space="0" w:color="auto"/>
        <w:left w:val="none" w:sz="0" w:space="0" w:color="auto"/>
        <w:bottom w:val="none" w:sz="0" w:space="0" w:color="auto"/>
        <w:right w:val="none" w:sz="0" w:space="0" w:color="auto"/>
      </w:divBdr>
    </w:div>
    <w:div w:id="191223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Desktop\Plantilla%20ESN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262B5-CBD7-420C-9F44-ACFE51E8F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ESNE.dot</Template>
  <TotalTime>12715</TotalTime>
  <Pages>1</Pages>
  <Words>246</Words>
  <Characters>1357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OBJETIVOS</vt:lpstr>
    </vt:vector>
  </TitlesOfParts>
  <Company>aviles</Company>
  <LinksUpToDate>false</LinksUpToDate>
  <CharactersWithSpaces>1600</CharactersWithSpaces>
  <SharedDoc>false</SharedDoc>
  <HLinks>
    <vt:vector size="180" baseType="variant">
      <vt:variant>
        <vt:i4>3473519</vt:i4>
      </vt:variant>
      <vt:variant>
        <vt:i4>135</vt:i4>
      </vt:variant>
      <vt:variant>
        <vt:i4>0</vt:i4>
      </vt:variant>
      <vt:variant>
        <vt:i4>5</vt:i4>
      </vt:variant>
      <vt:variant>
        <vt:lpwstr>C:\Users\juan\Desktop\unidad1_pdf\autoevaluacionesSolucion.doc</vt:lpwstr>
      </vt:variant>
      <vt:variant>
        <vt:lpwstr/>
      </vt:variant>
      <vt:variant>
        <vt:i4>14</vt:i4>
      </vt:variant>
      <vt:variant>
        <vt:i4>132</vt:i4>
      </vt:variant>
      <vt:variant>
        <vt:i4>0</vt:i4>
      </vt:variant>
      <vt:variant>
        <vt:i4>5</vt:i4>
      </vt:variant>
      <vt:variant>
        <vt:lpwstr>C:\Users\juan\Desktop\unidad1_pdf\tarea5Solucion.pdf</vt:lpwstr>
      </vt:variant>
      <vt:variant>
        <vt:lpwstr/>
      </vt:variant>
      <vt:variant>
        <vt:i4>65550</vt:i4>
      </vt:variant>
      <vt:variant>
        <vt:i4>129</vt:i4>
      </vt:variant>
      <vt:variant>
        <vt:i4>0</vt:i4>
      </vt:variant>
      <vt:variant>
        <vt:i4>5</vt:i4>
      </vt:variant>
      <vt:variant>
        <vt:lpwstr>C:\Users\juan\Desktop\unidad1_pdf\tarea4Solucion.pdf</vt:lpwstr>
      </vt:variant>
      <vt:variant>
        <vt:lpwstr/>
      </vt:variant>
      <vt:variant>
        <vt:i4>393230</vt:i4>
      </vt:variant>
      <vt:variant>
        <vt:i4>126</vt:i4>
      </vt:variant>
      <vt:variant>
        <vt:i4>0</vt:i4>
      </vt:variant>
      <vt:variant>
        <vt:i4>5</vt:i4>
      </vt:variant>
      <vt:variant>
        <vt:lpwstr>C:\Users\juan\Desktop\unidad1_pdf\tarea3Solucion.pdf</vt:lpwstr>
      </vt:variant>
      <vt:variant>
        <vt:lpwstr/>
      </vt:variant>
      <vt:variant>
        <vt:i4>458766</vt:i4>
      </vt:variant>
      <vt:variant>
        <vt:i4>123</vt:i4>
      </vt:variant>
      <vt:variant>
        <vt:i4>0</vt:i4>
      </vt:variant>
      <vt:variant>
        <vt:i4>5</vt:i4>
      </vt:variant>
      <vt:variant>
        <vt:lpwstr>C:\Users\juan\Desktop\unidad1_pdf\tarea2Solucion.pdf</vt:lpwstr>
      </vt:variant>
      <vt:variant>
        <vt:lpwstr/>
      </vt:variant>
      <vt:variant>
        <vt:i4>262158</vt:i4>
      </vt:variant>
      <vt:variant>
        <vt:i4>120</vt:i4>
      </vt:variant>
      <vt:variant>
        <vt:i4>0</vt:i4>
      </vt:variant>
      <vt:variant>
        <vt:i4>5</vt:i4>
      </vt:variant>
      <vt:variant>
        <vt:lpwstr>C:\Users\juan\Desktop\unidad1_pdf\tarea1Solucion.pdf</vt:lpwstr>
      </vt:variant>
      <vt:variant>
        <vt:lpwstr/>
      </vt:variant>
      <vt:variant>
        <vt:i4>1900573</vt:i4>
      </vt:variant>
      <vt:variant>
        <vt:i4>117</vt:i4>
      </vt:variant>
      <vt:variant>
        <vt:i4>0</vt:i4>
      </vt:variant>
      <vt:variant>
        <vt:i4>5</vt:i4>
      </vt:variant>
      <vt:variant>
        <vt:lpwstr>C:\Users\juan\Desktop\unidad1_pdf\tarea5.pdf</vt:lpwstr>
      </vt:variant>
      <vt:variant>
        <vt:lpwstr/>
      </vt:variant>
      <vt:variant>
        <vt:i4>1835037</vt:i4>
      </vt:variant>
      <vt:variant>
        <vt:i4>114</vt:i4>
      </vt:variant>
      <vt:variant>
        <vt:i4>0</vt:i4>
      </vt:variant>
      <vt:variant>
        <vt:i4>5</vt:i4>
      </vt:variant>
      <vt:variant>
        <vt:lpwstr>C:\Users\juan\Desktop\unidad1_pdf\tarea4.pdf</vt:lpwstr>
      </vt:variant>
      <vt:variant>
        <vt:lpwstr/>
      </vt:variant>
      <vt:variant>
        <vt:i4>1769501</vt:i4>
      </vt:variant>
      <vt:variant>
        <vt:i4>111</vt:i4>
      </vt:variant>
      <vt:variant>
        <vt:i4>0</vt:i4>
      </vt:variant>
      <vt:variant>
        <vt:i4>5</vt:i4>
      </vt:variant>
      <vt:variant>
        <vt:lpwstr>C:\Users\juan\Desktop\unidad1_pdf\tarea3.pdf</vt:lpwstr>
      </vt:variant>
      <vt:variant>
        <vt:lpwstr/>
      </vt:variant>
      <vt:variant>
        <vt:i4>1703965</vt:i4>
      </vt:variant>
      <vt:variant>
        <vt:i4>108</vt:i4>
      </vt:variant>
      <vt:variant>
        <vt:i4>0</vt:i4>
      </vt:variant>
      <vt:variant>
        <vt:i4>5</vt:i4>
      </vt:variant>
      <vt:variant>
        <vt:lpwstr>C:\Users\juan\Desktop\unidad1_pdf\tarea2.pdf</vt:lpwstr>
      </vt:variant>
      <vt:variant>
        <vt:lpwstr/>
      </vt:variant>
      <vt:variant>
        <vt:i4>1638429</vt:i4>
      </vt:variant>
      <vt:variant>
        <vt:i4>105</vt:i4>
      </vt:variant>
      <vt:variant>
        <vt:i4>0</vt:i4>
      </vt:variant>
      <vt:variant>
        <vt:i4>5</vt:i4>
      </vt:variant>
      <vt:variant>
        <vt:lpwstr>C:\Users\juan\Desktop\unidad1_pdf\tarea1.pdf</vt:lpwstr>
      </vt:variant>
      <vt:variant>
        <vt:lpwstr/>
      </vt:variant>
      <vt:variant>
        <vt:i4>3014778</vt:i4>
      </vt:variant>
      <vt:variant>
        <vt:i4>102</vt:i4>
      </vt:variant>
      <vt:variant>
        <vt:i4>0</vt:i4>
      </vt:variant>
      <vt:variant>
        <vt:i4>5</vt:i4>
      </vt:variant>
      <vt:variant>
        <vt:lpwstr>C:\Users\juan\Desktop\unidad1_pdf\glosario.pdf</vt:lpwstr>
      </vt:variant>
      <vt:variant>
        <vt:lpwstr/>
      </vt:variant>
      <vt:variant>
        <vt:i4>4980817</vt:i4>
      </vt:variant>
      <vt:variant>
        <vt:i4>99</vt:i4>
      </vt:variant>
      <vt:variant>
        <vt:i4>0</vt:i4>
      </vt:variant>
      <vt:variant>
        <vt:i4>5</vt:i4>
      </vt:variant>
      <vt:variant>
        <vt:lpwstr>http://www.suratep.com/articulos/702/</vt:lpwstr>
      </vt:variant>
      <vt:variant>
        <vt:lpwstr/>
      </vt:variant>
      <vt:variant>
        <vt:i4>6684710</vt:i4>
      </vt:variant>
      <vt:variant>
        <vt:i4>96</vt:i4>
      </vt:variant>
      <vt:variant>
        <vt:i4>0</vt:i4>
      </vt:variant>
      <vt:variant>
        <vt:i4>5</vt:i4>
      </vt:variant>
      <vt:variant>
        <vt:lpwstr>http://es.wikipedia.org/wiki/Imagen:Conmuta.svg</vt:lpwstr>
      </vt:variant>
      <vt:variant>
        <vt:lpwstr/>
      </vt:variant>
      <vt:variant>
        <vt:i4>3539066</vt:i4>
      </vt:variant>
      <vt:variant>
        <vt:i4>93</vt:i4>
      </vt:variant>
      <vt:variant>
        <vt:i4>0</vt:i4>
      </vt:variant>
      <vt:variant>
        <vt:i4>5</vt:i4>
      </vt:variant>
      <vt:variant>
        <vt:lpwstr>http://es.wikipedia.org/wiki/Tabla_de_verdad</vt:lpwstr>
      </vt:variant>
      <vt:variant>
        <vt:lpwstr/>
      </vt:variant>
      <vt:variant>
        <vt:i4>7405620</vt:i4>
      </vt:variant>
      <vt:variant>
        <vt:i4>87</vt:i4>
      </vt:variant>
      <vt:variant>
        <vt:i4>0</vt:i4>
      </vt:variant>
      <vt:variant>
        <vt:i4>5</vt:i4>
      </vt:variant>
      <vt:variant>
        <vt:lpwstr>C:\Users\juan\Desktop\unidad1_pdf\objetivos.pdf</vt:lpwstr>
      </vt:variant>
      <vt:variant>
        <vt:lpwstr/>
      </vt:variant>
      <vt:variant>
        <vt:i4>1572924</vt:i4>
      </vt:variant>
      <vt:variant>
        <vt:i4>80</vt:i4>
      </vt:variant>
      <vt:variant>
        <vt:i4>0</vt:i4>
      </vt:variant>
      <vt:variant>
        <vt:i4>5</vt:i4>
      </vt:variant>
      <vt:variant>
        <vt:lpwstr/>
      </vt:variant>
      <vt:variant>
        <vt:lpwstr>_Toc278279136</vt:lpwstr>
      </vt:variant>
      <vt:variant>
        <vt:i4>1572924</vt:i4>
      </vt:variant>
      <vt:variant>
        <vt:i4>74</vt:i4>
      </vt:variant>
      <vt:variant>
        <vt:i4>0</vt:i4>
      </vt:variant>
      <vt:variant>
        <vt:i4>5</vt:i4>
      </vt:variant>
      <vt:variant>
        <vt:lpwstr/>
      </vt:variant>
      <vt:variant>
        <vt:lpwstr>_Toc278279135</vt:lpwstr>
      </vt:variant>
      <vt:variant>
        <vt:i4>1572924</vt:i4>
      </vt:variant>
      <vt:variant>
        <vt:i4>68</vt:i4>
      </vt:variant>
      <vt:variant>
        <vt:i4>0</vt:i4>
      </vt:variant>
      <vt:variant>
        <vt:i4>5</vt:i4>
      </vt:variant>
      <vt:variant>
        <vt:lpwstr/>
      </vt:variant>
      <vt:variant>
        <vt:lpwstr>_Toc278279134</vt:lpwstr>
      </vt:variant>
      <vt:variant>
        <vt:i4>1572924</vt:i4>
      </vt:variant>
      <vt:variant>
        <vt:i4>62</vt:i4>
      </vt:variant>
      <vt:variant>
        <vt:i4>0</vt:i4>
      </vt:variant>
      <vt:variant>
        <vt:i4>5</vt:i4>
      </vt:variant>
      <vt:variant>
        <vt:lpwstr/>
      </vt:variant>
      <vt:variant>
        <vt:lpwstr>_Toc278279133</vt:lpwstr>
      </vt:variant>
      <vt:variant>
        <vt:i4>1572924</vt:i4>
      </vt:variant>
      <vt:variant>
        <vt:i4>56</vt:i4>
      </vt:variant>
      <vt:variant>
        <vt:i4>0</vt:i4>
      </vt:variant>
      <vt:variant>
        <vt:i4>5</vt:i4>
      </vt:variant>
      <vt:variant>
        <vt:lpwstr/>
      </vt:variant>
      <vt:variant>
        <vt:lpwstr>_Toc278279132</vt:lpwstr>
      </vt:variant>
      <vt:variant>
        <vt:i4>1572924</vt:i4>
      </vt:variant>
      <vt:variant>
        <vt:i4>50</vt:i4>
      </vt:variant>
      <vt:variant>
        <vt:i4>0</vt:i4>
      </vt:variant>
      <vt:variant>
        <vt:i4>5</vt:i4>
      </vt:variant>
      <vt:variant>
        <vt:lpwstr/>
      </vt:variant>
      <vt:variant>
        <vt:lpwstr>_Toc278279131</vt:lpwstr>
      </vt:variant>
      <vt:variant>
        <vt:i4>1572924</vt:i4>
      </vt:variant>
      <vt:variant>
        <vt:i4>44</vt:i4>
      </vt:variant>
      <vt:variant>
        <vt:i4>0</vt:i4>
      </vt:variant>
      <vt:variant>
        <vt:i4>5</vt:i4>
      </vt:variant>
      <vt:variant>
        <vt:lpwstr/>
      </vt:variant>
      <vt:variant>
        <vt:lpwstr>_Toc278279130</vt:lpwstr>
      </vt:variant>
      <vt:variant>
        <vt:i4>1638460</vt:i4>
      </vt:variant>
      <vt:variant>
        <vt:i4>38</vt:i4>
      </vt:variant>
      <vt:variant>
        <vt:i4>0</vt:i4>
      </vt:variant>
      <vt:variant>
        <vt:i4>5</vt:i4>
      </vt:variant>
      <vt:variant>
        <vt:lpwstr/>
      </vt:variant>
      <vt:variant>
        <vt:lpwstr>_Toc278279129</vt:lpwstr>
      </vt:variant>
      <vt:variant>
        <vt:i4>1638460</vt:i4>
      </vt:variant>
      <vt:variant>
        <vt:i4>32</vt:i4>
      </vt:variant>
      <vt:variant>
        <vt:i4>0</vt:i4>
      </vt:variant>
      <vt:variant>
        <vt:i4>5</vt:i4>
      </vt:variant>
      <vt:variant>
        <vt:lpwstr/>
      </vt:variant>
      <vt:variant>
        <vt:lpwstr>_Toc278279128</vt:lpwstr>
      </vt:variant>
      <vt:variant>
        <vt:i4>1638460</vt:i4>
      </vt:variant>
      <vt:variant>
        <vt:i4>26</vt:i4>
      </vt:variant>
      <vt:variant>
        <vt:i4>0</vt:i4>
      </vt:variant>
      <vt:variant>
        <vt:i4>5</vt:i4>
      </vt:variant>
      <vt:variant>
        <vt:lpwstr/>
      </vt:variant>
      <vt:variant>
        <vt:lpwstr>_Toc278279127</vt:lpwstr>
      </vt:variant>
      <vt:variant>
        <vt:i4>1638460</vt:i4>
      </vt:variant>
      <vt:variant>
        <vt:i4>20</vt:i4>
      </vt:variant>
      <vt:variant>
        <vt:i4>0</vt:i4>
      </vt:variant>
      <vt:variant>
        <vt:i4>5</vt:i4>
      </vt:variant>
      <vt:variant>
        <vt:lpwstr/>
      </vt:variant>
      <vt:variant>
        <vt:lpwstr>_Toc278279126</vt:lpwstr>
      </vt:variant>
      <vt:variant>
        <vt:i4>1638460</vt:i4>
      </vt:variant>
      <vt:variant>
        <vt:i4>14</vt:i4>
      </vt:variant>
      <vt:variant>
        <vt:i4>0</vt:i4>
      </vt:variant>
      <vt:variant>
        <vt:i4>5</vt:i4>
      </vt:variant>
      <vt:variant>
        <vt:lpwstr/>
      </vt:variant>
      <vt:variant>
        <vt:lpwstr>_Toc278279125</vt:lpwstr>
      </vt:variant>
      <vt:variant>
        <vt:i4>1638460</vt:i4>
      </vt:variant>
      <vt:variant>
        <vt:i4>8</vt:i4>
      </vt:variant>
      <vt:variant>
        <vt:i4>0</vt:i4>
      </vt:variant>
      <vt:variant>
        <vt:i4>5</vt:i4>
      </vt:variant>
      <vt:variant>
        <vt:lpwstr/>
      </vt:variant>
      <vt:variant>
        <vt:lpwstr>_Toc278279124</vt:lpwstr>
      </vt:variant>
      <vt:variant>
        <vt:i4>1638460</vt:i4>
      </vt:variant>
      <vt:variant>
        <vt:i4>2</vt:i4>
      </vt:variant>
      <vt:variant>
        <vt:i4>0</vt:i4>
      </vt:variant>
      <vt:variant>
        <vt:i4>5</vt:i4>
      </vt:variant>
      <vt:variant>
        <vt:lpwstr/>
      </vt:variant>
      <vt:variant>
        <vt:lpwstr>_Toc278279123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OBJETIVOS</dc:title>
  <dc:creator>Javi</dc:creator>
  <cp:lastModifiedBy>DPTO.INF</cp:lastModifiedBy>
  <cp:revision>51</cp:revision>
  <cp:lastPrinted>2015-12-15T18:46:00Z</cp:lastPrinted>
  <dcterms:created xsi:type="dcterms:W3CDTF">2012-09-21T08:56:00Z</dcterms:created>
  <dcterms:modified xsi:type="dcterms:W3CDTF">2022-12-23T09:49:00Z</dcterms:modified>
</cp:coreProperties>
</file>